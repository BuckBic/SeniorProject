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556"/>
        <w:gridCol w:w="1894"/>
        <w:gridCol w:w="1172"/>
        <w:gridCol w:w="597"/>
        <w:gridCol w:w="625"/>
        <w:gridCol w:w="1894"/>
        <w:gridCol w:w="1366"/>
      </w:tblGrid>
      <w:tr w:rsidR="00E43BAB" w:rsidRPr="00692553" w14:paraId="10A9D39B" w14:textId="77777777">
        <w:trPr>
          <w:trHeight w:val="576"/>
          <w:jc w:val="center"/>
        </w:trPr>
        <w:tc>
          <w:tcPr>
            <w:tcW w:w="9360" w:type="dxa"/>
            <w:gridSpan w:val="8"/>
            <w:shd w:val="clear" w:color="auto" w:fill="auto"/>
            <w:tcMar>
              <w:left w:w="0" w:type="dxa"/>
            </w:tcMar>
            <w:vAlign w:val="center"/>
          </w:tcPr>
          <w:p w14:paraId="703A8915" w14:textId="77777777" w:rsidR="00E43BAB" w:rsidRPr="00E43BAB" w:rsidRDefault="00DE3417" w:rsidP="005052C5">
            <w:pPr>
              <w:pStyle w:val="Heading1"/>
            </w:pPr>
            <w:r>
              <w:t>Progress Report</w:t>
            </w:r>
          </w:p>
        </w:tc>
      </w:tr>
      <w:tr w:rsidR="00E43BAB" w:rsidRPr="00692553" w14:paraId="1FB09A92" w14:textId="77777777" w:rsidTr="00EF1EE3">
        <w:trPr>
          <w:trHeight w:val="274"/>
          <w:jc w:val="center"/>
        </w:trPr>
        <w:tc>
          <w:tcPr>
            <w:tcW w:w="3717" w:type="dxa"/>
            <w:gridSpan w:val="3"/>
            <w:shd w:val="clear" w:color="auto" w:fill="auto"/>
            <w:tcMar>
              <w:left w:w="0" w:type="dxa"/>
            </w:tcMar>
            <w:vAlign w:val="center"/>
          </w:tcPr>
          <w:p w14:paraId="5E27A737" w14:textId="2C72CE5F" w:rsidR="00E43BAB" w:rsidRDefault="00DE3417" w:rsidP="005052C5">
            <w:pPr>
              <w:pStyle w:val="Heading3"/>
            </w:pPr>
            <w:r>
              <w:t xml:space="preserve">Week </w:t>
            </w:r>
            <w:r w:rsidR="003E2E05">
              <w:t>3</w:t>
            </w:r>
          </w:p>
        </w:tc>
        <w:sdt>
          <w:sdtPr>
            <w:id w:val="1812364133"/>
            <w:placeholder>
              <w:docPart w:val="18727CF6CE7B4364B937320D32C1810F"/>
            </w:placeholder>
            <w:date w:fullDate="2025-06-01T00:00:00Z">
              <w:dateFormat w:val="M/d/yyyy"/>
              <w:lid w:val="en-US"/>
              <w:storeMappedDataAs w:val="dateTime"/>
              <w:calendar w:val="gregorian"/>
            </w:date>
          </w:sdtPr>
          <w:sdtContent>
            <w:tc>
              <w:tcPr>
                <w:tcW w:w="1170" w:type="dxa"/>
                <w:shd w:val="clear" w:color="auto" w:fill="auto"/>
                <w:tcMar>
                  <w:left w:w="0" w:type="dxa"/>
                </w:tcMar>
                <w:vAlign w:val="center"/>
              </w:tcPr>
              <w:p w14:paraId="3246D4E1" w14:textId="41493A82" w:rsidR="00E43BAB" w:rsidRPr="00CE6342" w:rsidRDefault="00DB0E53" w:rsidP="005052C5">
                <w:pPr>
                  <w:pStyle w:val="Heading4"/>
                  <w:framePr w:hSpace="0" w:wrap="auto" w:vAnchor="margin" w:hAnchor="text" w:xAlign="left" w:yAlign="inline"/>
                  <w:suppressOverlap w:val="0"/>
                </w:pPr>
                <w:r>
                  <w:t>6/1/2025</w:t>
                </w:r>
              </w:p>
            </w:tc>
          </w:sdtContent>
        </w:sdt>
        <w:tc>
          <w:tcPr>
            <w:tcW w:w="1220" w:type="dxa"/>
            <w:gridSpan w:val="2"/>
            <w:shd w:val="clear" w:color="auto" w:fill="auto"/>
            <w:tcMar>
              <w:left w:w="0" w:type="dxa"/>
            </w:tcMar>
            <w:vAlign w:val="center"/>
          </w:tcPr>
          <w:p w14:paraId="626184CB" w14:textId="77777777" w:rsidR="00E43BAB" w:rsidRDefault="00E43BAB" w:rsidP="005052C5">
            <w:pPr>
              <w:pStyle w:val="Heading4"/>
              <w:framePr w:hSpace="0" w:wrap="auto" w:vAnchor="margin" w:hAnchor="text" w:xAlign="left" w:yAlign="inline"/>
              <w:suppressOverlap w:val="0"/>
            </w:pPr>
          </w:p>
        </w:tc>
        <w:tc>
          <w:tcPr>
            <w:tcW w:w="3253" w:type="dxa"/>
            <w:gridSpan w:val="2"/>
            <w:shd w:val="clear" w:color="auto" w:fill="auto"/>
            <w:tcMar>
              <w:left w:w="0" w:type="dxa"/>
            </w:tcMar>
            <w:vAlign w:val="center"/>
          </w:tcPr>
          <w:p w14:paraId="52303D68" w14:textId="77777777" w:rsidR="00E43BAB" w:rsidRPr="00CE6342" w:rsidRDefault="00E43BAB" w:rsidP="005052C5">
            <w:pPr>
              <w:pStyle w:val="Heading5"/>
            </w:pPr>
          </w:p>
        </w:tc>
      </w:tr>
      <w:tr w:rsidR="00E43BAB" w:rsidRPr="00692553" w14:paraId="44F185DF" w14:textId="77777777">
        <w:trPr>
          <w:trHeight w:val="229"/>
          <w:jc w:val="center"/>
        </w:trPr>
        <w:tc>
          <w:tcPr>
            <w:tcW w:w="9360" w:type="dxa"/>
            <w:gridSpan w:val="8"/>
            <w:shd w:val="clear" w:color="auto" w:fill="auto"/>
            <w:tcMar>
              <w:left w:w="0" w:type="dxa"/>
            </w:tcMar>
            <w:vAlign w:val="center"/>
          </w:tcPr>
          <w:p w14:paraId="55269A12" w14:textId="77777777" w:rsidR="00E43BAB" w:rsidRPr="00EA2581" w:rsidRDefault="00E43BAB" w:rsidP="005052C5"/>
        </w:tc>
      </w:tr>
      <w:tr w:rsidR="00517609" w:rsidRPr="00692553" w14:paraId="5962CFC5" w14:textId="77777777" w:rsidTr="00CB5990">
        <w:trPr>
          <w:trHeight w:val="360"/>
          <w:jc w:val="center"/>
        </w:trPr>
        <w:tc>
          <w:tcPr>
            <w:tcW w:w="1827" w:type="dxa"/>
            <w:gridSpan w:val="2"/>
            <w:vMerge w:val="restart"/>
            <w:tcBorders>
              <w:top w:val="single" w:sz="12" w:space="0" w:color="999999"/>
              <w:left w:val="single" w:sz="4" w:space="0" w:color="C0C0C0"/>
              <w:right w:val="single" w:sz="4" w:space="0" w:color="C0C0C0"/>
            </w:tcBorders>
            <w:shd w:val="clear" w:color="auto" w:fill="F3F3F3"/>
            <w:vAlign w:val="center"/>
          </w:tcPr>
          <w:p w14:paraId="00A993FB" w14:textId="77777777" w:rsidR="00517609" w:rsidRPr="00692553" w:rsidRDefault="00517609" w:rsidP="005052C5">
            <w:pPr>
              <w:pStyle w:val="AllCapsHeading"/>
            </w:pPr>
            <w:r>
              <w:t>Group Members</w:t>
            </w:r>
          </w:p>
        </w:tc>
        <w:tc>
          <w:tcPr>
            <w:tcW w:w="7533" w:type="dxa"/>
            <w:gridSpan w:val="6"/>
            <w:tcBorders>
              <w:top w:val="single" w:sz="12" w:space="0" w:color="999999"/>
              <w:left w:val="single" w:sz="4" w:space="0" w:color="C0C0C0"/>
              <w:bottom w:val="single" w:sz="4" w:space="0" w:color="C0C0C0"/>
              <w:right w:val="single" w:sz="4" w:space="0" w:color="C0C0C0"/>
            </w:tcBorders>
            <w:shd w:val="clear" w:color="auto" w:fill="auto"/>
            <w:vAlign w:val="center"/>
          </w:tcPr>
          <w:p w14:paraId="049EC11B" w14:textId="3208D60A" w:rsidR="00517609" w:rsidRPr="00692553" w:rsidRDefault="002D7EA5" w:rsidP="005052C5">
            <w:bookmarkStart w:id="0" w:name="_Hlk195465803"/>
            <w:r>
              <w:t>Jeffery Wheeler</w:t>
            </w:r>
            <w:bookmarkEnd w:id="0"/>
          </w:p>
        </w:tc>
      </w:tr>
      <w:tr w:rsidR="00517609" w:rsidRPr="00692553" w14:paraId="3EEC3CB9" w14:textId="77777777" w:rsidTr="00CB5990">
        <w:trPr>
          <w:trHeight w:val="360"/>
          <w:jc w:val="center"/>
        </w:trPr>
        <w:tc>
          <w:tcPr>
            <w:tcW w:w="1827" w:type="dxa"/>
            <w:gridSpan w:val="2"/>
            <w:vMerge/>
            <w:tcBorders>
              <w:left w:val="single" w:sz="4" w:space="0" w:color="C0C0C0"/>
              <w:right w:val="single" w:sz="4" w:space="0" w:color="C0C0C0"/>
            </w:tcBorders>
            <w:shd w:val="clear" w:color="auto" w:fill="F3F3F3"/>
            <w:vAlign w:val="center"/>
          </w:tcPr>
          <w:p w14:paraId="3EC9AF49"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5A5661A1" w14:textId="46BA5C93" w:rsidR="00517609" w:rsidRPr="00692553" w:rsidRDefault="002D7EA5" w:rsidP="005052C5">
            <w:bookmarkStart w:id="1" w:name="_Hlk195465846"/>
            <w:r>
              <w:t>Joshua Tilson</w:t>
            </w:r>
            <w:bookmarkEnd w:id="1"/>
          </w:p>
        </w:tc>
      </w:tr>
      <w:tr w:rsidR="00517609" w:rsidRPr="00692553" w14:paraId="13B67ED8" w14:textId="77777777" w:rsidTr="00CB5990">
        <w:trPr>
          <w:trHeight w:val="360"/>
          <w:jc w:val="center"/>
        </w:trPr>
        <w:tc>
          <w:tcPr>
            <w:tcW w:w="1827" w:type="dxa"/>
            <w:gridSpan w:val="2"/>
            <w:vMerge/>
            <w:tcBorders>
              <w:left w:val="single" w:sz="4" w:space="0" w:color="C0C0C0"/>
              <w:right w:val="single" w:sz="4" w:space="0" w:color="C0C0C0"/>
            </w:tcBorders>
            <w:shd w:val="clear" w:color="auto" w:fill="F3F3F3"/>
            <w:vAlign w:val="center"/>
          </w:tcPr>
          <w:p w14:paraId="07E259E1"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19EC9F5" w14:textId="3A9D5CFA" w:rsidR="00517609" w:rsidRPr="00692553" w:rsidRDefault="002D7EA5" w:rsidP="005052C5">
            <w:bookmarkStart w:id="2" w:name="_Hlk195465838"/>
            <w:r>
              <w:t>Sean Copple</w:t>
            </w:r>
            <w:bookmarkEnd w:id="2"/>
          </w:p>
        </w:tc>
      </w:tr>
      <w:tr w:rsidR="00517609" w:rsidRPr="00692553" w14:paraId="0A52BA93" w14:textId="77777777" w:rsidTr="00CB5990">
        <w:trPr>
          <w:trHeight w:val="360"/>
          <w:jc w:val="center"/>
        </w:trPr>
        <w:tc>
          <w:tcPr>
            <w:tcW w:w="1827" w:type="dxa"/>
            <w:gridSpan w:val="2"/>
            <w:vMerge/>
            <w:tcBorders>
              <w:left w:val="single" w:sz="4" w:space="0" w:color="C0C0C0"/>
              <w:bottom w:val="single" w:sz="4" w:space="0" w:color="C0C0C0"/>
              <w:right w:val="single" w:sz="4" w:space="0" w:color="C0C0C0"/>
            </w:tcBorders>
            <w:shd w:val="clear" w:color="auto" w:fill="F3F3F3"/>
            <w:vAlign w:val="center"/>
          </w:tcPr>
          <w:p w14:paraId="5B2CD8D8" w14:textId="77777777" w:rsidR="00517609" w:rsidRPr="00692553" w:rsidRDefault="00517609" w:rsidP="005052C5">
            <w:pPr>
              <w:pStyle w:val="AllCapsHeading"/>
            </w:pP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6287AF08" w14:textId="61D62F59" w:rsidR="00517609" w:rsidRPr="00692553" w:rsidRDefault="002D7EA5" w:rsidP="005052C5">
            <w:r>
              <w:t>Valentin Wolf</w:t>
            </w:r>
          </w:p>
        </w:tc>
      </w:tr>
      <w:tr w:rsidR="0085168B" w:rsidRPr="00692553" w14:paraId="51BCBAEC" w14:textId="77777777">
        <w:trPr>
          <w:trHeight w:val="360"/>
          <w:jc w:val="center"/>
        </w:trPr>
        <w:tc>
          <w:tcPr>
            <w:tcW w:w="1827" w:type="dxa"/>
            <w:gridSpan w:val="2"/>
            <w:tcBorders>
              <w:top w:val="single" w:sz="4" w:space="0" w:color="C0C0C0"/>
              <w:left w:val="single" w:sz="4" w:space="0" w:color="C0C0C0"/>
              <w:bottom w:val="single" w:sz="4" w:space="0" w:color="C0C0C0"/>
              <w:right w:val="single" w:sz="4" w:space="0" w:color="C0C0C0"/>
            </w:tcBorders>
            <w:shd w:val="clear" w:color="auto" w:fill="F3F3F3"/>
            <w:vAlign w:val="center"/>
          </w:tcPr>
          <w:p w14:paraId="22CC45C3" w14:textId="77777777" w:rsidR="0085168B" w:rsidRPr="00692553" w:rsidRDefault="00517609" w:rsidP="005052C5">
            <w:pPr>
              <w:pStyle w:val="AllCapsHeading"/>
            </w:pPr>
            <w:r>
              <w:t>Project Title</w:t>
            </w:r>
          </w:p>
        </w:tc>
        <w:tc>
          <w:tcPr>
            <w:tcW w:w="7533"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19D11B3" w14:textId="4D78ED28" w:rsidR="0085168B" w:rsidRPr="00692553" w:rsidRDefault="002D7EA5" w:rsidP="005052C5">
            <w:r>
              <w:t>The Smart Bird Feeder</w:t>
            </w:r>
          </w:p>
        </w:tc>
      </w:tr>
      <w:tr w:rsidR="0085168B" w:rsidRPr="00692553" w14:paraId="6AFDAD55" w14:textId="77777777">
        <w:trPr>
          <w:trHeight w:val="432"/>
          <w:jc w:val="center"/>
        </w:trPr>
        <w:tc>
          <w:tcPr>
            <w:tcW w:w="9360" w:type="dxa"/>
            <w:gridSpan w:val="8"/>
            <w:tcBorders>
              <w:top w:val="single" w:sz="4" w:space="0" w:color="C0C0C0"/>
            </w:tcBorders>
            <w:shd w:val="clear" w:color="auto" w:fill="auto"/>
            <w:vAlign w:val="center"/>
          </w:tcPr>
          <w:p w14:paraId="505BC0BB" w14:textId="77777777" w:rsidR="0085168B" w:rsidRPr="00692553" w:rsidRDefault="0085168B" w:rsidP="005052C5"/>
        </w:tc>
      </w:tr>
      <w:tr w:rsidR="00692553" w:rsidRPr="00692553" w14:paraId="206F0B9F" w14:textId="77777777">
        <w:trPr>
          <w:trHeight w:val="360"/>
          <w:jc w:val="center"/>
        </w:trPr>
        <w:tc>
          <w:tcPr>
            <w:tcW w:w="9360" w:type="dxa"/>
            <w:gridSpan w:val="8"/>
            <w:shd w:val="clear" w:color="auto" w:fill="auto"/>
            <w:tcMar>
              <w:left w:w="0" w:type="dxa"/>
            </w:tcMar>
            <w:vAlign w:val="center"/>
          </w:tcPr>
          <w:p w14:paraId="20EF8932" w14:textId="5E3BD9A1" w:rsidR="00692553" w:rsidRPr="00692553" w:rsidRDefault="00517609" w:rsidP="00EF1EE3">
            <w:pPr>
              <w:pStyle w:val="Heading2"/>
            </w:pPr>
            <w:bookmarkStart w:id="3" w:name="MinuteTopic"/>
            <w:bookmarkEnd w:id="3"/>
            <w:r>
              <w:t>Task</w:t>
            </w:r>
            <w:r w:rsidR="00A7647F">
              <w:t>:</w:t>
            </w:r>
            <w:r w:rsidR="00EF1EE3">
              <w:t xml:space="preserve">  </w:t>
            </w:r>
            <w:sdt>
              <w:sdtPr>
                <w:id w:val="-337931772"/>
                <w:placeholder>
                  <w:docPart w:val="4377E605AED847FB8BB709CB277A54BB"/>
                </w:placeholder>
              </w:sdtPr>
              <w:sdtContent>
                <w:r w:rsidR="00A7647F" w:rsidRPr="00A7647F">
                  <w:t>Mechanical Prototype Assembly</w:t>
                </w:r>
              </w:sdtContent>
            </w:sdt>
            <w:r>
              <w:t xml:space="preserve"> </w:t>
            </w:r>
          </w:p>
        </w:tc>
      </w:tr>
      <w:tr w:rsidR="0085168B" w:rsidRPr="00692553" w14:paraId="069335E9" w14:textId="77777777" w:rsidTr="00EF1EE3">
        <w:trPr>
          <w:trHeight w:val="360"/>
          <w:jc w:val="center"/>
        </w:trPr>
        <w:tc>
          <w:tcPr>
            <w:tcW w:w="3717" w:type="dxa"/>
            <w:gridSpan w:val="3"/>
            <w:tcBorders>
              <w:bottom w:val="single" w:sz="12" w:space="0" w:color="999999"/>
            </w:tcBorders>
            <w:shd w:val="clear" w:color="auto" w:fill="auto"/>
            <w:tcMar>
              <w:left w:w="0" w:type="dxa"/>
            </w:tcMar>
            <w:vAlign w:val="center"/>
          </w:tcPr>
          <w:p w14:paraId="5F1D9F0A" w14:textId="46DD239A" w:rsidR="0085168B" w:rsidRPr="00692553" w:rsidRDefault="007B0463" w:rsidP="00EF1EE3">
            <w:pPr>
              <w:pStyle w:val="Heading4"/>
              <w:framePr w:hSpace="0" w:wrap="auto" w:vAnchor="margin" w:hAnchor="text" w:xAlign="left" w:yAlign="inline"/>
              <w:suppressOverlap w:val="0"/>
            </w:pPr>
            <w:bookmarkStart w:id="4" w:name="MinuteItems"/>
            <w:bookmarkStart w:id="5" w:name="MinuteTopicSection"/>
            <w:bookmarkEnd w:id="4"/>
            <w:r>
              <w:t>Task Status:</w:t>
            </w:r>
            <w:r w:rsidR="00EF1EE3">
              <w:t xml:space="preserve">     </w:t>
            </w:r>
            <w:r>
              <w:t xml:space="preserve"> </w:t>
            </w:r>
            <w:sdt>
              <w:sdtPr>
                <w:id w:val="-1977062335"/>
                <w:lock w:val="sdtLocked"/>
                <w:placeholder>
                  <w:docPart w:val="B295E1C279934F5FB3093533578BD718"/>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0E6B1907" w14:textId="599CEF72" w:rsidR="0085168B" w:rsidRPr="00692553" w:rsidRDefault="006D729A" w:rsidP="005052C5">
            <w:pPr>
              <w:pStyle w:val="Heading4"/>
              <w:framePr w:hSpace="0" w:wrap="auto" w:vAnchor="margin" w:hAnchor="text" w:xAlign="left" w:yAlign="inline"/>
              <w:suppressOverlap w:val="0"/>
            </w:pPr>
            <w:r>
              <w:t>90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3DABE594" w14:textId="02EB5DE7" w:rsidR="0085168B" w:rsidRPr="00CE6342" w:rsidRDefault="00A7647F" w:rsidP="005052C5">
            <w:pPr>
              <w:pStyle w:val="Heading5"/>
            </w:pPr>
            <w:r>
              <w:t>Jeffery Wheeler</w:t>
            </w:r>
          </w:p>
        </w:tc>
      </w:tr>
      <w:tr w:rsidR="00E71DBA" w:rsidRPr="00692553" w14:paraId="704C2753" w14:textId="7777777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887E8A3" w14:textId="77777777" w:rsidR="00E71DBA" w:rsidRPr="00692553" w:rsidRDefault="007B0463" w:rsidP="005052C5">
            <w:pPr>
              <w:pStyle w:val="AllCapsHeading"/>
            </w:pPr>
            <w:bookmarkStart w:id="6" w:name="MinuteDiscussion"/>
            <w:bookmarkEnd w:id="6"/>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70F48982" w14:textId="77777777" w:rsidR="00E71DBA" w:rsidRPr="00CE6342" w:rsidRDefault="00E71DBA" w:rsidP="005052C5"/>
        </w:tc>
      </w:tr>
      <w:tr w:rsidR="0085168B" w:rsidRPr="00692553" w14:paraId="3731C7F2" w14:textId="77777777" w:rsidTr="007B0463">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348D98F5" w14:textId="2A845DB1" w:rsidR="0085168B" w:rsidRPr="00692553" w:rsidRDefault="00A7647F" w:rsidP="005052C5">
            <w:r w:rsidRPr="00A7647F">
              <w:t>Completed full 3D print of version 1 feeder housing. All parts were assembled to test physical fit of electrical components. Next step is to perform functional testing with electronics installed.</w:t>
            </w:r>
          </w:p>
        </w:tc>
      </w:tr>
      <w:tr w:rsidR="0085168B" w:rsidRPr="00692553" w14:paraId="530DBFC7"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BD059B2" w14:textId="57480A7B" w:rsidR="0085168B" w:rsidRPr="00692553" w:rsidRDefault="006D729A" w:rsidP="005052C5">
            <w:r>
              <w:t xml:space="preserve">Modifications were made to the bracket that holds the bird feeder. The new version is able to hold more weight. </w:t>
            </w:r>
          </w:p>
        </w:tc>
      </w:tr>
      <w:tr w:rsidR="006D729A" w:rsidRPr="00692553" w14:paraId="049C6E5C"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81FBCD7" w14:textId="634218A2" w:rsidR="006D729A" w:rsidRDefault="006D729A" w:rsidP="005052C5">
            <w:r>
              <w:t>A change was made to the mechanical design to allow easy access to a USB cable. This change makes it easier to access for program updates</w:t>
            </w:r>
          </w:p>
        </w:tc>
      </w:tr>
      <w:tr w:rsidR="006D729A" w:rsidRPr="00692553" w14:paraId="1133083D"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0427945" w14:textId="77777777" w:rsidR="006D729A" w:rsidRDefault="006D729A" w:rsidP="005052C5"/>
        </w:tc>
      </w:tr>
      <w:tr w:rsidR="00C166AB" w:rsidRPr="00692553" w14:paraId="7BF66218" w14:textId="7777777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1832563" w14:textId="77777777" w:rsidR="00E71DBA" w:rsidRPr="00692553" w:rsidRDefault="00E71DBA" w:rsidP="005052C5">
            <w:pPr>
              <w:pStyle w:val="AllCapsHeading"/>
            </w:pPr>
            <w:bookmarkStart w:id="7" w:name="MinuteConclusion"/>
            <w:bookmarkEnd w:id="7"/>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2F3E169D" w14:textId="77777777" w:rsidR="00E71DBA" w:rsidRPr="00CE6342" w:rsidRDefault="00E71DBA" w:rsidP="005052C5"/>
        </w:tc>
      </w:tr>
      <w:tr w:rsidR="00CB3760" w:rsidRPr="00692553" w14:paraId="3D44341F" w14:textId="7777777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361E237D" w14:textId="437DAE9E" w:rsidR="00CB3760" w:rsidRPr="00CE6342" w:rsidRDefault="00A7647F" w:rsidP="005052C5">
            <w:r w:rsidRPr="00A7647F">
              <w:t>All mechanical parts fit correctly, and layout is confirmed. Further testing is required to check motion, access, and cable routing before finalizing version 2 design.</w:t>
            </w:r>
          </w:p>
        </w:tc>
      </w:tr>
      <w:tr w:rsidR="0085168B" w:rsidRPr="00692553" w14:paraId="4BEE7A54" w14:textId="7777777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7C906E90" w14:textId="30E417AE" w:rsidR="0085168B" w:rsidRPr="00692553" w:rsidRDefault="0085168B" w:rsidP="005052C5"/>
        </w:tc>
      </w:tr>
      <w:tr w:rsidR="00E71DBA" w:rsidRPr="00692553" w14:paraId="75E51909" w14:textId="7777777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6D7D7A3" w14:textId="77777777" w:rsidR="00E71DBA" w:rsidRPr="00692553" w:rsidRDefault="00E71DBA" w:rsidP="005052C5">
            <w:pPr>
              <w:pStyle w:val="AllCapsHeading"/>
            </w:pPr>
            <w:bookmarkStart w:id="8" w:name="MinuteActionItems"/>
            <w:bookmarkEnd w:id="8"/>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71784A00" w14:textId="77777777" w:rsidR="00E71DBA" w:rsidRPr="00692553" w:rsidRDefault="00E71DBA" w:rsidP="005052C5">
            <w:pPr>
              <w:pStyle w:val="AllCapsHeading"/>
            </w:pPr>
            <w:bookmarkStart w:id="9" w:name="MinutePersonResponsible"/>
            <w:bookmarkEnd w:id="9"/>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EBBCE46" w14:textId="77777777" w:rsidR="00E71DBA" w:rsidRPr="00692553" w:rsidRDefault="00E71DBA" w:rsidP="005052C5">
            <w:pPr>
              <w:pStyle w:val="AllCapsHeading"/>
            </w:pPr>
            <w:bookmarkStart w:id="10" w:name="MinuteDeadline"/>
            <w:bookmarkEnd w:id="10"/>
            <w:r>
              <w:t>Deadline</w:t>
            </w:r>
          </w:p>
        </w:tc>
      </w:tr>
      <w:tr w:rsidR="0085168B" w:rsidRPr="00692553" w14:paraId="5B24C145"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0FE64A7" w14:textId="26C6637C" w:rsidR="0085168B" w:rsidRPr="00692553" w:rsidRDefault="00A7647F" w:rsidP="005052C5">
            <w:r w:rsidRPr="00A7647F">
              <w:t>Begin full system testing inside housing</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6A685A91" w14:textId="4F78EEF8" w:rsidR="0085168B" w:rsidRPr="00692553" w:rsidRDefault="00A7647F"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0676F47" w14:textId="2C0C9A33" w:rsidR="0085168B" w:rsidRPr="00692553" w:rsidRDefault="00A7647F" w:rsidP="005052C5">
            <w:r>
              <w:t>6/0</w:t>
            </w:r>
            <w:r w:rsidR="00731AA7">
              <w:t>1</w:t>
            </w:r>
            <w:r>
              <w:t>/2025</w:t>
            </w:r>
          </w:p>
        </w:tc>
      </w:tr>
      <w:tr w:rsidR="0085168B" w:rsidRPr="00692553" w14:paraId="1FC75A50"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2C176309" w14:textId="6569FEE4" w:rsidR="0085168B" w:rsidRPr="00692553" w:rsidRDefault="00A7647F" w:rsidP="005052C5">
            <w:r w:rsidRPr="00A7647F">
              <w:t>Prepare feedback on version 1 for version 2 improvements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83F2A7C" w14:textId="6D746ED7" w:rsidR="0085168B" w:rsidRPr="00692553" w:rsidRDefault="00A7647F"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A4DA532" w14:textId="44566926" w:rsidR="0085168B" w:rsidRPr="00692553" w:rsidRDefault="00A7647F" w:rsidP="005052C5">
            <w:r>
              <w:t>6/0</w:t>
            </w:r>
            <w:r w:rsidR="00731AA7">
              <w:t>1</w:t>
            </w:r>
            <w:r>
              <w:t>/2025</w:t>
            </w:r>
          </w:p>
        </w:tc>
      </w:tr>
      <w:tr w:rsidR="00731AA7" w:rsidRPr="00692553" w14:paraId="72F13F21" w14:textId="7777777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64D9FEA3" w14:textId="516067A5" w:rsidR="00731AA7" w:rsidRPr="00A7647F" w:rsidRDefault="00731AA7" w:rsidP="005052C5">
            <w:r>
              <w:t xml:space="preserve">Assemble full prototype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A0AAC9B" w14:textId="75EBE9FD" w:rsidR="00731AA7" w:rsidRDefault="00731AA7" w:rsidP="005052C5">
            <w:r>
              <w:t>Jeffery Wheeler</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68C6451" w14:textId="7556C2CE" w:rsidR="00731AA7" w:rsidRDefault="00731AA7" w:rsidP="005052C5">
            <w:r>
              <w:t>6/07/2025</w:t>
            </w:r>
          </w:p>
        </w:tc>
      </w:tr>
      <w:tr w:rsidR="00AE3851" w:rsidRPr="00692553" w14:paraId="687B2866" w14:textId="77777777">
        <w:trPr>
          <w:trHeight w:hRule="exact" w:val="115"/>
          <w:jc w:val="center"/>
        </w:trPr>
        <w:tc>
          <w:tcPr>
            <w:tcW w:w="9360" w:type="dxa"/>
            <w:gridSpan w:val="8"/>
            <w:tcBorders>
              <w:top w:val="single" w:sz="4" w:space="0" w:color="C0C0C0"/>
            </w:tcBorders>
            <w:shd w:val="clear" w:color="auto" w:fill="auto"/>
            <w:vAlign w:val="center"/>
          </w:tcPr>
          <w:p w14:paraId="3DE07F29" w14:textId="77777777" w:rsidR="00AE3851" w:rsidRPr="00692553" w:rsidRDefault="00AE3851" w:rsidP="005052C5"/>
        </w:tc>
      </w:tr>
      <w:tr w:rsidR="00EF1EE3" w:rsidRPr="00692553" w14:paraId="7428A5C0" w14:textId="77777777" w:rsidTr="00EF1EE3">
        <w:trPr>
          <w:trHeight w:hRule="exact" w:val="384"/>
          <w:jc w:val="center"/>
        </w:trPr>
        <w:tc>
          <w:tcPr>
            <w:tcW w:w="9360" w:type="dxa"/>
            <w:gridSpan w:val="8"/>
            <w:tcBorders>
              <w:top w:val="single" w:sz="4" w:space="0" w:color="C0C0C0"/>
            </w:tcBorders>
            <w:shd w:val="clear" w:color="auto" w:fill="auto"/>
            <w:vAlign w:val="center"/>
          </w:tcPr>
          <w:p w14:paraId="57C9CF75" w14:textId="4C751A33" w:rsidR="00EF1EE3" w:rsidRPr="00A7647F" w:rsidRDefault="00A7647F" w:rsidP="00EF1EE3">
            <w:pPr>
              <w:rPr>
                <w:sz w:val="24"/>
                <w:szCs w:val="24"/>
              </w:rPr>
            </w:pPr>
            <w:bookmarkStart w:id="11" w:name="MinuteAdditional"/>
            <w:bookmarkEnd w:id="5"/>
            <w:bookmarkEnd w:id="11"/>
            <w:r w:rsidRPr="00A7647F">
              <w:rPr>
                <w:sz w:val="24"/>
                <w:szCs w:val="24"/>
              </w:rPr>
              <w:t>Task</w:t>
            </w:r>
            <w:r>
              <w:rPr>
                <w:sz w:val="24"/>
                <w:szCs w:val="24"/>
              </w:rPr>
              <w:t xml:space="preserve">:  </w:t>
            </w:r>
            <w:r w:rsidRPr="00A7647F">
              <w:rPr>
                <w:sz w:val="24"/>
                <w:szCs w:val="24"/>
              </w:rPr>
              <w:t>Component Integration Testing</w:t>
            </w:r>
          </w:p>
        </w:tc>
      </w:tr>
      <w:tr w:rsidR="00EF1EE3" w:rsidRPr="00692553" w14:paraId="7A6B4B3D"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566BA651" w14:textId="726A1025" w:rsidR="00EF1EE3" w:rsidRPr="00692553" w:rsidRDefault="00EF1EE3" w:rsidP="007C6257">
            <w:pPr>
              <w:pStyle w:val="Heading4"/>
              <w:framePr w:hSpace="0" w:wrap="auto" w:vAnchor="margin" w:hAnchor="text" w:xAlign="left" w:yAlign="inline"/>
              <w:suppressOverlap w:val="0"/>
            </w:pPr>
            <w:r>
              <w:t xml:space="preserve">Task Status:      </w:t>
            </w:r>
            <w:sdt>
              <w:sdtPr>
                <w:id w:val="547261536"/>
                <w:placeholder>
                  <w:docPart w:val="FC44F1D260DC402A92A9915A6C1709B0"/>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7AD85D18" w14:textId="4CF39F18" w:rsidR="00EF1EE3" w:rsidRPr="00692553" w:rsidRDefault="00731AA7" w:rsidP="007C6257">
            <w:pPr>
              <w:pStyle w:val="Heading4"/>
              <w:framePr w:hSpace="0" w:wrap="auto" w:vAnchor="margin" w:hAnchor="text" w:xAlign="left" w:yAlign="inline"/>
              <w:suppressOverlap w:val="0"/>
            </w:pPr>
            <w:r>
              <w:t>8</w:t>
            </w:r>
            <w:r w:rsidR="006D729A">
              <w:t>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59786298" w14:textId="28E48AB0" w:rsidR="00EF1EE3" w:rsidRPr="00CE6342" w:rsidRDefault="00A7647F" w:rsidP="007C6257">
            <w:pPr>
              <w:pStyle w:val="Heading5"/>
            </w:pPr>
            <w:r>
              <w:t>Joshua Tilson</w:t>
            </w:r>
          </w:p>
        </w:tc>
      </w:tr>
      <w:tr w:rsidR="00EF1EE3" w:rsidRPr="00692553" w14:paraId="2A2F866F"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1326431"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053A5730" w14:textId="77777777" w:rsidR="00EF1EE3" w:rsidRPr="00CE6342" w:rsidRDefault="00EF1EE3" w:rsidP="007C6257"/>
        </w:tc>
      </w:tr>
      <w:tr w:rsidR="00EF1EE3" w:rsidRPr="00692553" w14:paraId="03CCC83C"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7C4525EC" w14:textId="773CF194" w:rsidR="00EF1EE3" w:rsidRPr="00692553" w:rsidRDefault="00A7647F" w:rsidP="007C6257">
            <w:r w:rsidRPr="00A7647F">
              <w:t>All sensors and motor components were connected on a test bench. Ongoing tests are running to confirm proper integration between power supply, load cell, servo, and sensors.</w:t>
            </w:r>
          </w:p>
        </w:tc>
      </w:tr>
      <w:tr w:rsidR="00EF1EE3" w:rsidRPr="00692553" w14:paraId="0DDDA20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622A5A78" w14:textId="6BC77C50" w:rsidR="00EF1EE3" w:rsidRPr="00692553" w:rsidRDefault="006D729A" w:rsidP="007C6257">
            <w:r>
              <w:t xml:space="preserve">All major components function in initial test setup. </w:t>
            </w:r>
          </w:p>
        </w:tc>
      </w:tr>
      <w:tr w:rsidR="00EF1EE3" w:rsidRPr="00692553" w14:paraId="149FD0C1"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A9DF117"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836AD36" w14:textId="77777777" w:rsidR="00EF1EE3" w:rsidRPr="00CE6342" w:rsidRDefault="00EF1EE3" w:rsidP="007C6257"/>
        </w:tc>
      </w:tr>
      <w:tr w:rsidR="00EF1EE3" w:rsidRPr="00692553" w14:paraId="0528A28F"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52183150" w14:textId="2D89E667" w:rsidR="00EF1EE3" w:rsidRPr="00CE6342" w:rsidRDefault="00A7647F" w:rsidP="007C6257">
            <w:r w:rsidRPr="00A7647F">
              <w:t>Initial integration looks good. Power and sensor response are stable. Some minor adjustments to wiring and code structure are expected as testing continues.</w:t>
            </w:r>
          </w:p>
        </w:tc>
      </w:tr>
      <w:tr w:rsidR="00EF1EE3" w:rsidRPr="00692553" w14:paraId="6F245636"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2F0E8EC" w14:textId="5B78613E" w:rsidR="00EF1EE3" w:rsidRPr="00692553" w:rsidRDefault="00731AA7" w:rsidP="007C6257">
            <w:r>
              <w:t xml:space="preserve">Code was further optimized to adjust speed of servo motors effectively </w:t>
            </w:r>
          </w:p>
        </w:tc>
      </w:tr>
      <w:tr w:rsidR="00EF1EE3" w:rsidRPr="00692553" w14:paraId="723B9D58"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600C4376" w14:textId="77777777" w:rsidR="00EF1EE3" w:rsidRPr="00692553" w:rsidRDefault="00EF1EE3" w:rsidP="007C6257">
            <w:pPr>
              <w:pStyle w:val="AllCapsHeading"/>
            </w:pPr>
            <w:r>
              <w:lastRenderedPageBreak/>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518501B9"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69FF9B5" w14:textId="77777777" w:rsidR="00EF1EE3" w:rsidRPr="00692553" w:rsidRDefault="00EF1EE3" w:rsidP="007C6257">
            <w:pPr>
              <w:pStyle w:val="AllCapsHeading"/>
            </w:pPr>
            <w:r>
              <w:t>Deadline</w:t>
            </w:r>
          </w:p>
        </w:tc>
      </w:tr>
      <w:tr w:rsidR="00EF1EE3" w:rsidRPr="00692553" w14:paraId="44FB5102"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4103E43" w14:textId="5E9AD599" w:rsidR="00EF1EE3" w:rsidRPr="00692553" w:rsidRDefault="00A7647F" w:rsidP="007C6257">
            <w:r w:rsidRPr="00A7647F">
              <w:t>Finish component testing with all sensors active</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E3195F0" w14:textId="62A94AC4" w:rsidR="00EF1EE3" w:rsidRPr="00692553" w:rsidRDefault="00A7647F"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F51ECEF" w14:textId="4AA9B580" w:rsidR="00EF1EE3" w:rsidRPr="00692553" w:rsidRDefault="00A7647F" w:rsidP="007C6257">
            <w:r>
              <w:t>6/0</w:t>
            </w:r>
            <w:r w:rsidR="00731AA7">
              <w:t>7</w:t>
            </w:r>
            <w:r>
              <w:t>/2025</w:t>
            </w:r>
          </w:p>
        </w:tc>
      </w:tr>
      <w:tr w:rsidR="00EF1EE3" w:rsidRPr="00692553" w14:paraId="368E63D9"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785F9ECD" w14:textId="71125ADE" w:rsidR="00EF1EE3" w:rsidRPr="00692553" w:rsidRDefault="00A7647F" w:rsidP="007C6257">
            <w:r w:rsidRPr="00A7647F">
              <w:t>Log any errors or unexpected behaviors during tests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75C1FF4" w14:textId="13A63053" w:rsidR="00EF1EE3" w:rsidRPr="00692553" w:rsidRDefault="00A7647F"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4428251" w14:textId="2A5CF0D5" w:rsidR="00EF1EE3" w:rsidRPr="00692553" w:rsidRDefault="00A7647F" w:rsidP="007C6257">
            <w:r>
              <w:t>6/0</w:t>
            </w:r>
            <w:r w:rsidR="00731AA7">
              <w:t>7</w:t>
            </w:r>
            <w:r>
              <w:t>/2025</w:t>
            </w:r>
          </w:p>
        </w:tc>
      </w:tr>
      <w:tr w:rsidR="00731AA7" w:rsidRPr="00692553" w14:paraId="157CF08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428CFF0B" w14:textId="13F26574" w:rsidR="00731AA7" w:rsidRPr="00A7647F" w:rsidRDefault="00731AA7" w:rsidP="007C6257">
            <w:r>
              <w:t>Combine code for all subsystems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36212E13" w14:textId="47E7B7B9" w:rsidR="00731AA7" w:rsidRDefault="00731AA7" w:rsidP="007C6257">
            <w:r>
              <w:t>Joshua Tilson</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1F16A04" w14:textId="32EDEF19" w:rsidR="00731AA7" w:rsidRDefault="00731AA7" w:rsidP="007C6257">
            <w:r>
              <w:t>6/07/2025</w:t>
            </w:r>
          </w:p>
        </w:tc>
      </w:tr>
      <w:tr w:rsidR="00EF1EE3" w:rsidRPr="00692553" w14:paraId="07B501F4" w14:textId="77777777" w:rsidTr="007C6257">
        <w:trPr>
          <w:trHeight w:val="360"/>
          <w:jc w:val="center"/>
        </w:trPr>
        <w:tc>
          <w:tcPr>
            <w:tcW w:w="9360" w:type="dxa"/>
            <w:gridSpan w:val="8"/>
            <w:shd w:val="clear" w:color="auto" w:fill="auto"/>
            <w:tcMar>
              <w:left w:w="0" w:type="dxa"/>
            </w:tcMar>
            <w:vAlign w:val="center"/>
          </w:tcPr>
          <w:p w14:paraId="0F995094" w14:textId="626E3A5A" w:rsidR="00EF1EE3" w:rsidRPr="00692553" w:rsidRDefault="00EF1EE3" w:rsidP="007C6257">
            <w:pPr>
              <w:pStyle w:val="Heading2"/>
            </w:pPr>
            <w:r>
              <w:t>Task</w:t>
            </w:r>
            <w:r w:rsidR="00A7647F">
              <w:t>:</w:t>
            </w:r>
            <w:r>
              <w:t xml:space="preserve"> </w:t>
            </w:r>
            <w:r w:rsidR="00A7647F" w:rsidRPr="00A7647F">
              <w:t>Sensor Fault Detection Code</w:t>
            </w:r>
          </w:p>
        </w:tc>
      </w:tr>
      <w:tr w:rsidR="00EF1EE3" w:rsidRPr="00692553" w14:paraId="14F8CF9B"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4618AC5B" w14:textId="7A481A98" w:rsidR="00EF1EE3" w:rsidRPr="00692553" w:rsidRDefault="00EF1EE3" w:rsidP="007C6257">
            <w:pPr>
              <w:pStyle w:val="Heading4"/>
              <w:framePr w:hSpace="0" w:wrap="auto" w:vAnchor="margin" w:hAnchor="text" w:xAlign="left" w:yAlign="inline"/>
              <w:suppressOverlap w:val="0"/>
            </w:pPr>
            <w:r>
              <w:t xml:space="preserve">Task Status:      </w:t>
            </w:r>
            <w:sdt>
              <w:sdtPr>
                <w:id w:val="1667739264"/>
                <w:placeholder>
                  <w:docPart w:val="92CF1216FF994ED38692BA5139D66916"/>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3B98FA2C" w14:textId="7B443CA0" w:rsidR="00EF1EE3" w:rsidRPr="00692553" w:rsidRDefault="00731AA7" w:rsidP="007C6257">
            <w:pPr>
              <w:pStyle w:val="Heading4"/>
              <w:framePr w:hSpace="0" w:wrap="auto" w:vAnchor="margin" w:hAnchor="text" w:xAlign="left" w:yAlign="inline"/>
              <w:suppressOverlap w:val="0"/>
            </w:pPr>
            <w:r>
              <w:t>60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76C23F06" w14:textId="729A6E47" w:rsidR="00EF1EE3" w:rsidRPr="00CE6342" w:rsidRDefault="00F5331E" w:rsidP="007C6257">
            <w:pPr>
              <w:pStyle w:val="Heading5"/>
            </w:pPr>
            <w:r>
              <w:t>Valentin Wolf</w:t>
            </w:r>
          </w:p>
        </w:tc>
      </w:tr>
      <w:tr w:rsidR="00EF1EE3" w:rsidRPr="00692553" w14:paraId="1E6E8F21"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8411BB1"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4D0197C" w14:textId="6FA9461D" w:rsidR="00EF1EE3" w:rsidRPr="00CE6342" w:rsidRDefault="002D7EA5" w:rsidP="007C6257">
            <w:r>
              <w:t>Construction of prototype version 1</w:t>
            </w:r>
          </w:p>
        </w:tc>
      </w:tr>
      <w:tr w:rsidR="00EF1EE3" w:rsidRPr="00692553" w14:paraId="4497BCB4"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127599BE" w14:textId="242BCC64" w:rsidR="00EF1EE3" w:rsidRPr="00692553" w:rsidRDefault="00A7647F" w:rsidP="007C6257">
            <w:r w:rsidRPr="00A7647F">
              <w:t>Code is being written to detect faulty sensor conditions. For example, photoresistors or IR sensors that do not change state when expected (e.g., stuck high or low).</w:t>
            </w:r>
          </w:p>
        </w:tc>
      </w:tr>
      <w:tr w:rsidR="00EF1EE3" w:rsidRPr="00692553" w14:paraId="07BC8160"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C2F2574" w14:textId="1C0B6047" w:rsidR="00EF1EE3" w:rsidRPr="00692553" w:rsidRDefault="00EF1EE3" w:rsidP="007C6257"/>
        </w:tc>
      </w:tr>
      <w:tr w:rsidR="00EF1EE3" w:rsidRPr="00692553" w14:paraId="3B635E7E"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5BBF61F"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76DDF094" w14:textId="77777777" w:rsidR="00EF1EE3" w:rsidRPr="00CE6342" w:rsidRDefault="00EF1EE3" w:rsidP="007C6257"/>
        </w:tc>
      </w:tr>
      <w:tr w:rsidR="00EF1EE3" w:rsidRPr="00692553" w14:paraId="4B341191"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6E2CE402" w14:textId="755B7A5C" w:rsidR="00EF1EE3" w:rsidRPr="00CE6342" w:rsidRDefault="00A7647F" w:rsidP="007C6257">
            <w:r w:rsidRPr="00A7647F">
              <w:t xml:space="preserve">Basic structure for fault detection </w:t>
            </w:r>
            <w:r>
              <w:t>is in progress</w:t>
            </w:r>
            <w:r w:rsidRPr="00A7647F">
              <w:t>. More cases and triggers will be added after additional testing and input from component integration.</w:t>
            </w:r>
          </w:p>
        </w:tc>
      </w:tr>
      <w:tr w:rsidR="00EF1EE3" w:rsidRPr="00692553" w14:paraId="474711E5"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2792D6CC" w14:textId="77777777" w:rsidR="00EF1EE3" w:rsidRPr="00692553" w:rsidRDefault="00EF1EE3" w:rsidP="007C6257"/>
        </w:tc>
      </w:tr>
      <w:tr w:rsidR="00EF1EE3" w:rsidRPr="00692553" w14:paraId="238045A4"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0C866A77" w14:textId="77777777" w:rsidR="00EF1EE3" w:rsidRPr="00692553" w:rsidRDefault="00EF1EE3" w:rsidP="007C6257">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1BAF1CC4"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7EF5443" w14:textId="77777777" w:rsidR="00EF1EE3" w:rsidRPr="00692553" w:rsidRDefault="00EF1EE3" w:rsidP="007C6257">
            <w:pPr>
              <w:pStyle w:val="AllCapsHeading"/>
            </w:pPr>
            <w:r>
              <w:t>Deadline</w:t>
            </w:r>
          </w:p>
        </w:tc>
      </w:tr>
      <w:tr w:rsidR="00EF1EE3" w:rsidRPr="00692553" w14:paraId="43300925"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0AFC5A01" w14:textId="07432320" w:rsidR="00EF1EE3" w:rsidRPr="00692553" w:rsidRDefault="00A7647F" w:rsidP="007C6257">
            <w:r w:rsidRPr="00A7647F">
              <w:t>Add logic to handle sensor timeout or stuck states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E159F66" w14:textId="109EC80F" w:rsidR="00EF1EE3" w:rsidRPr="00692553" w:rsidRDefault="00A7647F" w:rsidP="007C6257">
            <w:r>
              <w:t>Valentin Wolf</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E90C705" w14:textId="60A8E017" w:rsidR="00EF1EE3" w:rsidRPr="00692553" w:rsidRDefault="00F5331E" w:rsidP="007C6257">
            <w:r>
              <w:t>6/0</w:t>
            </w:r>
            <w:r w:rsidR="00731AA7">
              <w:t>7</w:t>
            </w:r>
            <w:r>
              <w:t>/2025</w:t>
            </w:r>
          </w:p>
        </w:tc>
      </w:tr>
      <w:tr w:rsidR="00EF1EE3" w:rsidRPr="00692553" w14:paraId="0AFFE8F7"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24DBB3E0" w14:textId="6CA87D73" w:rsidR="00EF1EE3" w:rsidRPr="00692553" w:rsidRDefault="00A7647F" w:rsidP="007C6257">
            <w:r w:rsidRPr="00A7647F">
              <w:t>Test error handling responses in Wokwi or on real hardware</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B904D47" w14:textId="74F3101B" w:rsidR="00EF1EE3" w:rsidRPr="00692553" w:rsidRDefault="00A7647F" w:rsidP="007C6257">
            <w:r>
              <w:t>Valentin Wolf</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9F1596A" w14:textId="0F2B55B9" w:rsidR="00EF1EE3" w:rsidRPr="00692553" w:rsidRDefault="00F5331E" w:rsidP="007C6257">
            <w:r>
              <w:t>6/0</w:t>
            </w:r>
            <w:r w:rsidR="00731AA7">
              <w:t>7</w:t>
            </w:r>
            <w:r>
              <w:t>/2025</w:t>
            </w:r>
          </w:p>
        </w:tc>
      </w:tr>
      <w:tr w:rsidR="00EF1EE3" w:rsidRPr="00692553" w14:paraId="05D6EDB0" w14:textId="77777777" w:rsidTr="007C6257">
        <w:trPr>
          <w:trHeight w:val="360"/>
          <w:jc w:val="center"/>
        </w:trPr>
        <w:tc>
          <w:tcPr>
            <w:tcW w:w="9360" w:type="dxa"/>
            <w:gridSpan w:val="8"/>
            <w:shd w:val="clear" w:color="auto" w:fill="auto"/>
            <w:tcMar>
              <w:left w:w="0" w:type="dxa"/>
            </w:tcMar>
            <w:vAlign w:val="center"/>
          </w:tcPr>
          <w:p w14:paraId="1698FAB7" w14:textId="3EB3DE55" w:rsidR="00EF1EE3" w:rsidRPr="00692553" w:rsidRDefault="00EF1EE3" w:rsidP="007C6257">
            <w:pPr>
              <w:pStyle w:val="Heading2"/>
            </w:pPr>
            <w:r>
              <w:t>Task</w:t>
            </w:r>
            <w:r w:rsidR="00A7647F">
              <w:t xml:space="preserve">:  </w:t>
            </w:r>
            <w:r w:rsidR="00A7647F" w:rsidRPr="00A7647F">
              <w:t>GitHub Code &amp; File Sharing Setup</w:t>
            </w:r>
          </w:p>
        </w:tc>
      </w:tr>
      <w:tr w:rsidR="00EF1EE3" w:rsidRPr="00692553" w14:paraId="177976B0" w14:textId="77777777" w:rsidTr="007C6257">
        <w:trPr>
          <w:trHeight w:val="360"/>
          <w:jc w:val="center"/>
        </w:trPr>
        <w:tc>
          <w:tcPr>
            <w:tcW w:w="3717" w:type="dxa"/>
            <w:gridSpan w:val="3"/>
            <w:tcBorders>
              <w:bottom w:val="single" w:sz="12" w:space="0" w:color="999999"/>
            </w:tcBorders>
            <w:shd w:val="clear" w:color="auto" w:fill="auto"/>
            <w:tcMar>
              <w:left w:w="0" w:type="dxa"/>
            </w:tcMar>
            <w:vAlign w:val="center"/>
          </w:tcPr>
          <w:p w14:paraId="21693D0D" w14:textId="6C61BCE6" w:rsidR="00EF1EE3" w:rsidRPr="00692553" w:rsidRDefault="00EF1EE3" w:rsidP="007C6257">
            <w:pPr>
              <w:pStyle w:val="Heading4"/>
              <w:framePr w:hSpace="0" w:wrap="auto" w:vAnchor="margin" w:hAnchor="text" w:xAlign="left" w:yAlign="inline"/>
              <w:suppressOverlap w:val="0"/>
            </w:pPr>
            <w:r>
              <w:t xml:space="preserve">Task Status:      </w:t>
            </w:r>
            <w:sdt>
              <w:sdtPr>
                <w:id w:val="-1464572775"/>
                <w:placeholder>
                  <w:docPart w:val="C3D9D3EE0BAE4971AEC80C5660E6D498"/>
                </w:placeholder>
                <w:dropDownList>
                  <w:listItem w:value="Choose an item."/>
                  <w:listItem w:displayText="Not Started" w:value="Not Started"/>
                  <w:listItem w:displayText="In Progress" w:value="In Progress"/>
                  <w:listItem w:displayText="Completed" w:value="Completed"/>
                </w:dropDownList>
              </w:sdtPr>
              <w:sdtContent>
                <w:r w:rsidR="00F5331E">
                  <w:t>In Progress</w:t>
                </w:r>
              </w:sdtContent>
            </w:sdt>
          </w:p>
        </w:tc>
        <w:tc>
          <w:tcPr>
            <w:tcW w:w="2390" w:type="dxa"/>
            <w:gridSpan w:val="3"/>
            <w:tcBorders>
              <w:bottom w:val="single" w:sz="12" w:space="0" w:color="999999"/>
            </w:tcBorders>
            <w:shd w:val="clear" w:color="auto" w:fill="auto"/>
            <w:tcMar>
              <w:left w:w="0" w:type="dxa"/>
            </w:tcMar>
            <w:vAlign w:val="center"/>
          </w:tcPr>
          <w:p w14:paraId="5D57D378" w14:textId="76FB629B" w:rsidR="00EF1EE3" w:rsidRPr="00692553" w:rsidRDefault="006D729A" w:rsidP="007C6257">
            <w:pPr>
              <w:pStyle w:val="Heading4"/>
              <w:framePr w:hSpace="0" w:wrap="auto" w:vAnchor="margin" w:hAnchor="text" w:xAlign="left" w:yAlign="inline"/>
              <w:suppressOverlap w:val="0"/>
            </w:pPr>
            <w:r>
              <w:t>100</w:t>
            </w:r>
            <w:r w:rsidR="00EF1EE3">
              <w:t xml:space="preserve">% Completed: </w:t>
            </w:r>
          </w:p>
        </w:tc>
        <w:tc>
          <w:tcPr>
            <w:tcW w:w="3253" w:type="dxa"/>
            <w:gridSpan w:val="2"/>
            <w:tcBorders>
              <w:bottom w:val="single" w:sz="12" w:space="0" w:color="999999"/>
            </w:tcBorders>
            <w:shd w:val="clear" w:color="auto" w:fill="auto"/>
            <w:tcMar>
              <w:left w:w="0" w:type="dxa"/>
            </w:tcMar>
            <w:vAlign w:val="center"/>
          </w:tcPr>
          <w:p w14:paraId="0D5881D5" w14:textId="5C542342" w:rsidR="00EF1EE3" w:rsidRPr="00CE6342" w:rsidRDefault="00F5331E" w:rsidP="007C6257">
            <w:pPr>
              <w:pStyle w:val="Heading5"/>
            </w:pPr>
            <w:r>
              <w:t>Sean Copple</w:t>
            </w:r>
          </w:p>
        </w:tc>
      </w:tr>
      <w:tr w:rsidR="00EF1EE3" w:rsidRPr="00692553" w14:paraId="2A3F20E3"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9CAFB28" w14:textId="77777777" w:rsidR="00EF1EE3" w:rsidRPr="00692553" w:rsidRDefault="00EF1EE3" w:rsidP="007C6257">
            <w:pPr>
              <w:pStyle w:val="AllCapsHeading"/>
            </w:pPr>
            <w:r>
              <w:t>Task Details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6B11F05D" w14:textId="361BB6D5" w:rsidR="00EF1EE3" w:rsidRPr="00CE6342" w:rsidRDefault="00EF1EE3" w:rsidP="007C6257"/>
        </w:tc>
      </w:tr>
      <w:tr w:rsidR="00EF1EE3" w:rsidRPr="00692553" w14:paraId="16154A14" w14:textId="77777777" w:rsidTr="007C6257">
        <w:trPr>
          <w:trHeight w:val="381"/>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52DD7D1B" w14:textId="52F50068" w:rsidR="00EF1EE3" w:rsidRPr="00692553" w:rsidRDefault="00A7647F" w:rsidP="007C6257">
            <w:r w:rsidRPr="00A7647F">
              <w:t>Created a new shared GitHub repository to improve team collaboration. Includes release notes, shared code access, and expanded storage for print files.</w:t>
            </w:r>
          </w:p>
        </w:tc>
      </w:tr>
      <w:tr w:rsidR="00EF1EE3" w:rsidRPr="00692553" w14:paraId="0CB29FE2"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9C7AFDD" w14:textId="6A368EFE" w:rsidR="00EF1EE3" w:rsidRPr="00692553" w:rsidRDefault="006D729A" w:rsidP="007C6257">
            <w:r>
              <w:t xml:space="preserve">Github was updated and all team members were trained on how to use the platform effectively </w:t>
            </w:r>
          </w:p>
        </w:tc>
      </w:tr>
      <w:tr w:rsidR="00EF1EE3" w:rsidRPr="00692553" w14:paraId="4F4DBB64" w14:textId="77777777" w:rsidTr="007C6257">
        <w:trPr>
          <w:trHeight w:val="360"/>
          <w:jc w:val="center"/>
        </w:trPr>
        <w:tc>
          <w:tcPr>
            <w:tcW w:w="127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BAC5879" w14:textId="77777777" w:rsidR="00EF1EE3" w:rsidRPr="00692553" w:rsidRDefault="00EF1EE3" w:rsidP="007C6257">
            <w:pPr>
              <w:pStyle w:val="AllCapsHeading"/>
            </w:pPr>
            <w:r>
              <w:t>Conclusions</w:t>
            </w:r>
          </w:p>
        </w:tc>
        <w:tc>
          <w:tcPr>
            <w:tcW w:w="8088" w:type="dxa"/>
            <w:gridSpan w:val="7"/>
            <w:tcBorders>
              <w:top w:val="single" w:sz="12" w:space="0" w:color="999999"/>
              <w:left w:val="single" w:sz="4" w:space="0" w:color="C0C0C0"/>
              <w:bottom w:val="single" w:sz="4" w:space="0" w:color="C0C0C0"/>
              <w:right w:val="single" w:sz="4" w:space="0" w:color="C0C0C0"/>
            </w:tcBorders>
            <w:shd w:val="clear" w:color="auto" w:fill="auto"/>
            <w:vAlign w:val="center"/>
          </w:tcPr>
          <w:p w14:paraId="5DCAFCB6" w14:textId="77777777" w:rsidR="00EF1EE3" w:rsidRPr="00CE6342" w:rsidRDefault="00EF1EE3" w:rsidP="007C6257"/>
        </w:tc>
      </w:tr>
      <w:tr w:rsidR="00EF1EE3" w:rsidRPr="00692553" w14:paraId="4338A6B7" w14:textId="77777777" w:rsidTr="007C6257">
        <w:trPr>
          <w:trHeight w:val="360"/>
          <w:jc w:val="center"/>
        </w:trPr>
        <w:tc>
          <w:tcPr>
            <w:tcW w:w="9360" w:type="dxa"/>
            <w:gridSpan w:val="8"/>
            <w:tcBorders>
              <w:top w:val="single" w:sz="4" w:space="0" w:color="C0C0C0"/>
              <w:left w:val="single" w:sz="4" w:space="0" w:color="C0C0C0"/>
              <w:bottom w:val="single" w:sz="4" w:space="0" w:color="C0C0C0"/>
              <w:right w:val="single" w:sz="4" w:space="0" w:color="C0C0C0"/>
            </w:tcBorders>
            <w:shd w:val="clear" w:color="auto" w:fill="auto"/>
            <w:vAlign w:val="center"/>
          </w:tcPr>
          <w:p w14:paraId="741ACD08" w14:textId="5C06E077" w:rsidR="00EF1EE3" w:rsidRPr="00CE6342" w:rsidRDefault="00A7647F" w:rsidP="007C6257">
            <w:r w:rsidRPr="00A7647F">
              <w:t>The new system allows real-time updates and easier code review. It also supports file versioning and notes to reduce confusion and track changes.</w:t>
            </w:r>
          </w:p>
        </w:tc>
      </w:tr>
      <w:tr w:rsidR="00EF1EE3" w:rsidRPr="00692553" w14:paraId="657D729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6F60893A" w14:textId="36B969E3" w:rsidR="00EF1EE3" w:rsidRPr="00692553" w:rsidRDefault="006D729A" w:rsidP="007C6257">
            <w:r>
              <w:t xml:space="preserve">The new platform shows great improvement in communication. </w:t>
            </w:r>
          </w:p>
        </w:tc>
      </w:tr>
      <w:tr w:rsidR="00731AA7" w:rsidRPr="00692553" w14:paraId="44D1DD9E"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4E343B40" w14:textId="35AAF693" w:rsidR="00731AA7" w:rsidRDefault="00731AA7" w:rsidP="007C6257">
            <w:r>
              <w:t xml:space="preserve">Code was converted from individual files to .py files. </w:t>
            </w:r>
          </w:p>
        </w:tc>
      </w:tr>
      <w:tr w:rsidR="00731AA7" w:rsidRPr="00692553" w14:paraId="59B2B169" w14:textId="77777777" w:rsidTr="007C6257">
        <w:trPr>
          <w:trHeight w:val="360"/>
          <w:jc w:val="center"/>
        </w:trPr>
        <w:tc>
          <w:tcPr>
            <w:tcW w:w="9360" w:type="dxa"/>
            <w:gridSpan w:val="8"/>
            <w:tcBorders>
              <w:top w:val="single" w:sz="4" w:space="0" w:color="C0C0C0"/>
              <w:left w:val="single" w:sz="4" w:space="0" w:color="C0C0C0"/>
              <w:bottom w:val="single" w:sz="12" w:space="0" w:color="999999"/>
              <w:right w:val="single" w:sz="4" w:space="0" w:color="C0C0C0"/>
            </w:tcBorders>
            <w:shd w:val="clear" w:color="auto" w:fill="auto"/>
            <w:vAlign w:val="center"/>
          </w:tcPr>
          <w:p w14:paraId="04D0CF70" w14:textId="1378C2D0" w:rsidR="00731AA7" w:rsidRDefault="00731AA7" w:rsidP="007C6257">
            <w:r>
              <w:t>Function to test code in Github was activated</w:t>
            </w:r>
          </w:p>
        </w:tc>
      </w:tr>
      <w:tr w:rsidR="00EF1EE3" w:rsidRPr="00692553" w14:paraId="33E76F2C" w14:textId="77777777" w:rsidTr="007C6257">
        <w:trPr>
          <w:trHeight w:val="360"/>
          <w:jc w:val="center"/>
        </w:trPr>
        <w:tc>
          <w:tcPr>
            <w:tcW w:w="5483" w:type="dxa"/>
            <w:gridSpan w:val="5"/>
            <w:tcBorders>
              <w:top w:val="single" w:sz="12" w:space="0" w:color="999999"/>
              <w:left w:val="single" w:sz="4" w:space="0" w:color="C0C0C0"/>
              <w:bottom w:val="single" w:sz="4" w:space="0" w:color="C0C0C0"/>
              <w:right w:val="single" w:sz="4" w:space="0" w:color="C0C0C0"/>
            </w:tcBorders>
            <w:shd w:val="clear" w:color="auto" w:fill="F3F3F3"/>
            <w:vAlign w:val="center"/>
          </w:tcPr>
          <w:p w14:paraId="18A25397" w14:textId="77777777" w:rsidR="00EF1EE3" w:rsidRPr="00692553" w:rsidRDefault="00EF1EE3" w:rsidP="007C6257">
            <w:pPr>
              <w:pStyle w:val="AllCapsHeading"/>
            </w:pPr>
            <w:r>
              <w:t>Action items</w:t>
            </w:r>
          </w:p>
        </w:tc>
        <w:tc>
          <w:tcPr>
            <w:tcW w:w="2514"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66D92EF" w14:textId="77777777" w:rsidR="00EF1EE3" w:rsidRPr="00692553" w:rsidRDefault="00EF1EE3" w:rsidP="007C6257">
            <w:pPr>
              <w:pStyle w:val="AllCapsHeading"/>
            </w:pPr>
            <w:r>
              <w:t>Person responsible</w:t>
            </w:r>
          </w:p>
        </w:tc>
        <w:tc>
          <w:tcPr>
            <w:tcW w:w="1363"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4AAB4D0" w14:textId="77777777" w:rsidR="00EF1EE3" w:rsidRPr="00692553" w:rsidRDefault="00EF1EE3" w:rsidP="007C6257">
            <w:pPr>
              <w:pStyle w:val="AllCapsHeading"/>
            </w:pPr>
            <w:r>
              <w:t>Deadline</w:t>
            </w:r>
          </w:p>
        </w:tc>
      </w:tr>
      <w:tr w:rsidR="00EF1EE3" w:rsidRPr="00692553" w14:paraId="226A9434"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50A0BC22" w14:textId="6C0FCD0F" w:rsidR="00EF1EE3" w:rsidRPr="00692553" w:rsidRDefault="00A7647F" w:rsidP="007C6257">
            <w:r w:rsidRPr="00A7647F">
              <w:t>Share login and usage instructions with team</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415E3354" w14:textId="3F9747EC" w:rsidR="00EF1EE3" w:rsidRPr="00692553" w:rsidRDefault="00A7647F"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55E3E239" w14:textId="7326EF6A" w:rsidR="00EF1EE3" w:rsidRPr="00692553" w:rsidRDefault="00F5331E" w:rsidP="007C6257">
            <w:r>
              <w:t>5/31/2025</w:t>
            </w:r>
          </w:p>
        </w:tc>
      </w:tr>
      <w:tr w:rsidR="00EF1EE3" w:rsidRPr="00692553" w14:paraId="4548D46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6DC44D27" w14:textId="14B8B9E6" w:rsidR="00EF1EE3" w:rsidRPr="00692553" w:rsidRDefault="00A7647F" w:rsidP="007C6257">
            <w:r w:rsidRPr="00A7647F">
              <w:t>Use GitHub for all future code versions and STL file uploads</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ED0CF33" w14:textId="29AEF071" w:rsidR="00EF1EE3" w:rsidRPr="00692553" w:rsidRDefault="00A7647F"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4BA99F15" w14:textId="2337F768" w:rsidR="00EF1EE3" w:rsidRPr="00692553" w:rsidRDefault="00F5331E" w:rsidP="007C6257">
            <w:r>
              <w:t>5/31/2025</w:t>
            </w:r>
          </w:p>
        </w:tc>
      </w:tr>
      <w:tr w:rsidR="00731AA7" w:rsidRPr="00692553" w14:paraId="7C6DE7D0" w14:textId="77777777" w:rsidTr="007C6257">
        <w:trPr>
          <w:trHeight w:val="360"/>
          <w:jc w:val="center"/>
        </w:trPr>
        <w:tc>
          <w:tcPr>
            <w:tcW w:w="5483"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14:paraId="4F665AA3" w14:textId="6C7B4D77" w:rsidR="00731AA7" w:rsidRPr="00A7647F" w:rsidRDefault="00731AA7" w:rsidP="007C6257">
            <w:r>
              <w:t xml:space="preserve">Organize files and information on Github </w:t>
            </w:r>
          </w:p>
        </w:tc>
        <w:tc>
          <w:tcPr>
            <w:tcW w:w="2514"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4B00E56" w14:textId="5AD4D84E" w:rsidR="00731AA7" w:rsidRDefault="00731AA7" w:rsidP="007C6257">
            <w:r>
              <w:t>Sean Copple</w:t>
            </w:r>
          </w:p>
        </w:tc>
        <w:tc>
          <w:tcPr>
            <w:tcW w:w="1363" w:type="dxa"/>
            <w:tcBorders>
              <w:top w:val="single" w:sz="4" w:space="0" w:color="C0C0C0"/>
              <w:left w:val="single" w:sz="4" w:space="0" w:color="C0C0C0"/>
              <w:bottom w:val="single" w:sz="4" w:space="0" w:color="C0C0C0"/>
              <w:right w:val="single" w:sz="4" w:space="0" w:color="C0C0C0"/>
            </w:tcBorders>
            <w:shd w:val="clear" w:color="auto" w:fill="auto"/>
            <w:vAlign w:val="center"/>
          </w:tcPr>
          <w:p w14:paraId="1122BB08" w14:textId="7E491CA3" w:rsidR="00731AA7" w:rsidRDefault="00731AA7" w:rsidP="007C6257">
            <w:r>
              <w:t>6/01/2025</w:t>
            </w:r>
          </w:p>
        </w:tc>
      </w:tr>
    </w:tbl>
    <w:p w14:paraId="64B33748" w14:textId="77777777" w:rsidR="0085168B" w:rsidRDefault="0085168B" w:rsidP="00BB5323"/>
    <w:p w14:paraId="0C802A9B" w14:textId="77777777" w:rsidR="0031155A" w:rsidRDefault="0031155A" w:rsidP="00BB5323"/>
    <w:p w14:paraId="143C6A59" w14:textId="77777777" w:rsidR="0031155A" w:rsidRDefault="0031155A" w:rsidP="00BB5323"/>
    <w:p w14:paraId="64469A44" w14:textId="77777777" w:rsidR="0031155A" w:rsidRDefault="0031155A" w:rsidP="00BB5323"/>
    <w:p w14:paraId="22CC07C0" w14:textId="77777777" w:rsidR="0031155A" w:rsidRDefault="0031155A" w:rsidP="00BB5323"/>
    <w:p w14:paraId="51CE84D2" w14:textId="77777777" w:rsidR="0031155A" w:rsidRDefault="0031155A" w:rsidP="00BB5323"/>
    <w:p w14:paraId="3FF38F00" w14:textId="77777777" w:rsidR="0031155A" w:rsidRDefault="0031155A" w:rsidP="00BB5323"/>
    <w:p w14:paraId="718A855E" w14:textId="77777777" w:rsidR="0031155A" w:rsidRDefault="0031155A" w:rsidP="00BB5323"/>
    <w:p w14:paraId="1D28E508" w14:textId="77777777" w:rsidR="0031155A" w:rsidRDefault="0031155A" w:rsidP="00BB5323"/>
    <w:tbl>
      <w:tblPr>
        <w:tblW w:w="9378" w:type="dxa"/>
        <w:jc w:val="center"/>
        <w:tblLayout w:type="fixed"/>
        <w:tblCellMar>
          <w:top w:w="14" w:type="dxa"/>
          <w:left w:w="86" w:type="dxa"/>
          <w:bottom w:w="14" w:type="dxa"/>
          <w:right w:w="86" w:type="dxa"/>
        </w:tblCellMar>
        <w:tblLook w:val="0000" w:firstRow="0" w:lastRow="0" w:firstColumn="0" w:lastColumn="0" w:noHBand="0" w:noVBand="0"/>
      </w:tblPr>
      <w:tblGrid>
        <w:gridCol w:w="1274"/>
        <w:gridCol w:w="2450"/>
        <w:gridCol w:w="1769"/>
        <w:gridCol w:w="625"/>
        <w:gridCol w:w="1894"/>
        <w:gridCol w:w="1366"/>
      </w:tblGrid>
      <w:tr w:rsidR="006D729A" w:rsidRPr="00692553" w14:paraId="175170F7" w14:textId="77777777" w:rsidTr="006D729A">
        <w:trPr>
          <w:trHeight w:val="360"/>
          <w:jc w:val="center"/>
        </w:trPr>
        <w:tc>
          <w:tcPr>
            <w:tcW w:w="9378" w:type="dxa"/>
            <w:gridSpan w:val="6"/>
            <w:shd w:val="clear" w:color="auto" w:fill="auto"/>
            <w:tcMar>
              <w:left w:w="0" w:type="dxa"/>
            </w:tcMar>
            <w:vAlign w:val="center"/>
          </w:tcPr>
          <w:p w14:paraId="2BC09CF0" w14:textId="683C5064" w:rsidR="006D729A" w:rsidRPr="00692553" w:rsidRDefault="006D729A" w:rsidP="00A60BE1">
            <w:pPr>
              <w:pStyle w:val="Heading2"/>
            </w:pPr>
            <w:r>
              <w:t xml:space="preserve">Task:  </w:t>
            </w:r>
            <w:sdt>
              <w:sdtPr>
                <w:id w:val="-1878084283"/>
                <w:placeholder>
                  <w:docPart w:val="1C7ACD0AABB14A5D880C254C3D238FB7"/>
                </w:placeholder>
              </w:sdtPr>
              <w:sdtContent>
                <w:r w:rsidR="0031155A">
                  <w:t>Solar Tracking System</w:t>
                </w:r>
              </w:sdtContent>
            </w:sdt>
            <w:r>
              <w:t xml:space="preserve"> </w:t>
            </w:r>
          </w:p>
        </w:tc>
      </w:tr>
      <w:tr w:rsidR="006D729A" w:rsidRPr="00692553" w14:paraId="1461C002" w14:textId="77777777" w:rsidTr="006D729A">
        <w:trPr>
          <w:trHeight w:val="360"/>
          <w:jc w:val="center"/>
        </w:trPr>
        <w:tc>
          <w:tcPr>
            <w:tcW w:w="3724" w:type="dxa"/>
            <w:gridSpan w:val="2"/>
            <w:tcBorders>
              <w:bottom w:val="single" w:sz="12" w:space="0" w:color="999999"/>
            </w:tcBorders>
            <w:shd w:val="clear" w:color="auto" w:fill="auto"/>
            <w:tcMar>
              <w:left w:w="0" w:type="dxa"/>
            </w:tcMar>
            <w:vAlign w:val="center"/>
          </w:tcPr>
          <w:p w14:paraId="2A677C0A" w14:textId="77777777" w:rsidR="006D729A" w:rsidRPr="00692553" w:rsidRDefault="006D729A" w:rsidP="00A60BE1">
            <w:pPr>
              <w:pStyle w:val="Heading4"/>
              <w:framePr w:hSpace="0" w:wrap="auto" w:vAnchor="margin" w:hAnchor="text" w:xAlign="left" w:yAlign="inline"/>
              <w:suppressOverlap w:val="0"/>
            </w:pPr>
            <w:r>
              <w:t xml:space="preserve">Task Status:      </w:t>
            </w:r>
            <w:sdt>
              <w:sdtPr>
                <w:id w:val="1969929332"/>
                <w:placeholder>
                  <w:docPart w:val="56D3855AD911410DBC41B13E22059326"/>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5F0E49F9" w14:textId="4E007D64" w:rsidR="006D729A" w:rsidRPr="00692553" w:rsidRDefault="00731AA7" w:rsidP="00A60BE1">
            <w:pPr>
              <w:pStyle w:val="Heading4"/>
              <w:framePr w:hSpace="0" w:wrap="auto" w:vAnchor="margin" w:hAnchor="text" w:xAlign="left" w:yAlign="inline"/>
              <w:suppressOverlap w:val="0"/>
            </w:pPr>
            <w:r>
              <w:t>90</w:t>
            </w:r>
            <w:r w:rsidR="006D729A">
              <w:t xml:space="preserve">% Completed: </w:t>
            </w:r>
          </w:p>
        </w:tc>
        <w:tc>
          <w:tcPr>
            <w:tcW w:w="3260" w:type="dxa"/>
            <w:gridSpan w:val="2"/>
            <w:tcBorders>
              <w:bottom w:val="single" w:sz="12" w:space="0" w:color="999999"/>
            </w:tcBorders>
            <w:shd w:val="clear" w:color="auto" w:fill="auto"/>
            <w:tcMar>
              <w:left w:w="0" w:type="dxa"/>
            </w:tcMar>
            <w:vAlign w:val="center"/>
          </w:tcPr>
          <w:p w14:paraId="4238B417" w14:textId="12C4C860" w:rsidR="006D729A" w:rsidRPr="00CE6342" w:rsidRDefault="0031155A" w:rsidP="00A60BE1">
            <w:pPr>
              <w:pStyle w:val="Heading5"/>
            </w:pPr>
            <w:r w:rsidRPr="0031155A">
              <w:t>Joshua Tilson</w:t>
            </w:r>
          </w:p>
        </w:tc>
      </w:tr>
      <w:tr w:rsidR="006D729A" w:rsidRPr="00692553" w14:paraId="56D8D75C" w14:textId="77777777" w:rsidTr="006D729A">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050FC48D" w14:textId="77777777" w:rsidR="006D729A" w:rsidRPr="00692553" w:rsidRDefault="006D729A" w:rsidP="00A60BE1">
            <w:pPr>
              <w:pStyle w:val="AllCapsHeading"/>
            </w:pPr>
            <w:r>
              <w:t>Task Details</w:t>
            </w:r>
          </w:p>
        </w:tc>
        <w:tc>
          <w:tcPr>
            <w:tcW w:w="810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48F41510" w14:textId="77777777" w:rsidR="006D729A" w:rsidRPr="00CE6342" w:rsidRDefault="006D729A" w:rsidP="00A60BE1"/>
        </w:tc>
      </w:tr>
      <w:tr w:rsidR="006D729A" w:rsidRPr="00692553" w14:paraId="1975F08E" w14:textId="77777777" w:rsidTr="006D729A">
        <w:trPr>
          <w:trHeight w:val="381"/>
          <w:jc w:val="center"/>
        </w:trPr>
        <w:tc>
          <w:tcPr>
            <w:tcW w:w="9378"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57CAC860" w14:textId="28A588B7" w:rsidR="006D729A" w:rsidRPr="00692553" w:rsidRDefault="0031155A" w:rsidP="00A60BE1">
            <w:r w:rsidRPr="0031155A">
              <w:t>Assemble and test the solar tracking system using light-dependent resistors (LDRs) and servo motors. The parts are currently being 3D printed and put together to check boundaries, avoid collisions, and ensure the solar panel adjusts its position based on actual sunlight. Final testing will be done outdoors.</w:t>
            </w:r>
          </w:p>
        </w:tc>
      </w:tr>
      <w:tr w:rsidR="006D729A" w:rsidRPr="00692553" w14:paraId="243E9649" w14:textId="77777777" w:rsidTr="006D729A">
        <w:trPr>
          <w:trHeight w:val="360"/>
          <w:jc w:val="center"/>
        </w:trPr>
        <w:tc>
          <w:tcPr>
            <w:tcW w:w="9378"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5C9A3DB8" w14:textId="5BC5BDBC" w:rsidR="006D729A" w:rsidRPr="00692553" w:rsidRDefault="006D729A" w:rsidP="00A60BE1"/>
        </w:tc>
      </w:tr>
      <w:tr w:rsidR="006D729A" w:rsidRPr="00692553" w14:paraId="5A40DD25" w14:textId="77777777" w:rsidTr="006D729A">
        <w:trPr>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505D2344" w14:textId="77777777" w:rsidR="006D729A" w:rsidRPr="00692553" w:rsidRDefault="006D729A" w:rsidP="00A60BE1">
            <w:pPr>
              <w:pStyle w:val="AllCapsHeading"/>
            </w:pPr>
            <w:r>
              <w:t>Conclusions</w:t>
            </w:r>
          </w:p>
        </w:tc>
        <w:tc>
          <w:tcPr>
            <w:tcW w:w="8104"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01ED793" w14:textId="77777777" w:rsidR="006D729A" w:rsidRPr="00CE6342" w:rsidRDefault="006D729A" w:rsidP="00A60BE1"/>
        </w:tc>
      </w:tr>
      <w:tr w:rsidR="006D729A" w:rsidRPr="00692553" w14:paraId="2CE20D2F" w14:textId="77777777" w:rsidTr="006D729A">
        <w:trPr>
          <w:trHeight w:val="360"/>
          <w:jc w:val="center"/>
        </w:trPr>
        <w:tc>
          <w:tcPr>
            <w:tcW w:w="9378"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54E694A9" w14:textId="45113769" w:rsidR="006D729A" w:rsidRPr="00692553" w:rsidRDefault="0031155A" w:rsidP="00A60BE1">
            <w:r w:rsidRPr="0031155A">
              <w:t>Initial movement testing has been successful. Further testing with real sunlight is needed to confirm tracking accuracy. Once the Mosfet arrives, full system testing with charging and current delivery will be completed.</w:t>
            </w:r>
          </w:p>
        </w:tc>
      </w:tr>
      <w:tr w:rsidR="006D729A" w:rsidRPr="00692553" w14:paraId="3AB8F10F" w14:textId="77777777" w:rsidTr="006D729A">
        <w:trPr>
          <w:trHeight w:val="360"/>
          <w:jc w:val="center"/>
        </w:trPr>
        <w:tc>
          <w:tcPr>
            <w:tcW w:w="5493"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77208C3A" w14:textId="77777777" w:rsidR="006D729A" w:rsidRPr="00692553" w:rsidRDefault="006D729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36B08A34" w14:textId="77777777" w:rsidR="006D729A" w:rsidRPr="00692553" w:rsidRDefault="006D729A" w:rsidP="00A60BE1">
            <w:pPr>
              <w:pStyle w:val="AllCapsHeading"/>
            </w:pPr>
            <w:r>
              <w:t>Person responsible</w:t>
            </w:r>
          </w:p>
        </w:tc>
        <w:tc>
          <w:tcPr>
            <w:tcW w:w="136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2DB2AD8E" w14:textId="77777777" w:rsidR="006D729A" w:rsidRPr="00692553" w:rsidRDefault="006D729A" w:rsidP="00A60BE1">
            <w:pPr>
              <w:pStyle w:val="AllCapsHeading"/>
            </w:pPr>
            <w:r>
              <w:t>Deadline</w:t>
            </w:r>
          </w:p>
        </w:tc>
      </w:tr>
      <w:tr w:rsidR="006D729A" w:rsidRPr="00692553" w14:paraId="7DB1738F" w14:textId="77777777" w:rsidTr="006D729A">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6404A96F" w14:textId="74BC50B6" w:rsidR="006D729A" w:rsidRPr="00692553" w:rsidRDefault="0031155A" w:rsidP="00A60BE1">
            <w:r w:rsidRPr="0031155A">
              <w:t>Test solar tracker movement with sunlight</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1E4F120" w14:textId="5166B61F" w:rsidR="006D729A" w:rsidRPr="00692553" w:rsidRDefault="0031155A" w:rsidP="00A60BE1">
            <w:r w:rsidRPr="0031155A">
              <w:t>Joshua Tilson</w:t>
            </w:r>
          </w:p>
        </w:tc>
        <w:tc>
          <w:tcPr>
            <w:tcW w:w="1366" w:type="dxa"/>
            <w:tcBorders>
              <w:top w:val="single" w:sz="4" w:space="0" w:color="C0C0C0"/>
              <w:left w:val="single" w:sz="4" w:space="0" w:color="C0C0C0"/>
              <w:bottom w:val="single" w:sz="4" w:space="0" w:color="C0C0C0"/>
              <w:right w:val="single" w:sz="4" w:space="0" w:color="C0C0C0"/>
            </w:tcBorders>
            <w:shd w:val="clear" w:color="auto" w:fill="auto"/>
            <w:vAlign w:val="center"/>
          </w:tcPr>
          <w:p w14:paraId="67031E62" w14:textId="77777777" w:rsidR="006D729A" w:rsidRPr="00692553" w:rsidRDefault="006D729A" w:rsidP="00A60BE1">
            <w:r>
              <w:t>6/01/2025</w:t>
            </w:r>
          </w:p>
        </w:tc>
      </w:tr>
      <w:tr w:rsidR="0031155A" w:rsidRPr="00692553" w14:paraId="13A3B154" w14:textId="77777777" w:rsidTr="006D729A">
        <w:trPr>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3DF95FB9" w14:textId="5995525B" w:rsidR="0031155A" w:rsidRPr="0031155A" w:rsidRDefault="0031155A" w:rsidP="0031155A">
            <w:r w:rsidRPr="0031155A">
              <w:t>Install and test Mosfet for charging circuit</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2DA129A" w14:textId="672BD19F" w:rsidR="0031155A" w:rsidRPr="0031155A" w:rsidRDefault="0031155A" w:rsidP="0031155A">
            <w:r w:rsidRPr="0031155A">
              <w:t>Joshua Tilson</w:t>
            </w:r>
          </w:p>
        </w:tc>
        <w:tc>
          <w:tcPr>
            <w:tcW w:w="1366" w:type="dxa"/>
            <w:tcBorders>
              <w:top w:val="single" w:sz="4" w:space="0" w:color="C0C0C0"/>
              <w:left w:val="single" w:sz="4" w:space="0" w:color="C0C0C0"/>
              <w:bottom w:val="single" w:sz="4" w:space="0" w:color="C0C0C0"/>
              <w:right w:val="single" w:sz="4" w:space="0" w:color="C0C0C0"/>
            </w:tcBorders>
            <w:shd w:val="clear" w:color="auto" w:fill="auto"/>
            <w:vAlign w:val="center"/>
          </w:tcPr>
          <w:p w14:paraId="230861FB" w14:textId="4E20A929" w:rsidR="0031155A" w:rsidRDefault="0031155A" w:rsidP="0031155A">
            <w:r>
              <w:t>6/01/2025</w:t>
            </w:r>
          </w:p>
        </w:tc>
      </w:tr>
      <w:tr w:rsidR="0031155A" w:rsidRPr="00692553" w14:paraId="067DDA26" w14:textId="77777777" w:rsidTr="006D729A">
        <w:trPr>
          <w:trHeight w:hRule="exact" w:val="115"/>
          <w:jc w:val="center"/>
        </w:trPr>
        <w:tc>
          <w:tcPr>
            <w:tcW w:w="9378" w:type="dxa"/>
            <w:gridSpan w:val="6"/>
            <w:tcBorders>
              <w:top w:val="single" w:sz="4" w:space="0" w:color="C0C0C0"/>
            </w:tcBorders>
            <w:shd w:val="clear" w:color="auto" w:fill="auto"/>
            <w:vAlign w:val="center"/>
          </w:tcPr>
          <w:p w14:paraId="0989CCAE" w14:textId="77777777" w:rsidR="0031155A" w:rsidRPr="00692553" w:rsidRDefault="0031155A" w:rsidP="0031155A"/>
        </w:tc>
      </w:tr>
    </w:tbl>
    <w:p w14:paraId="0E093C14" w14:textId="77777777" w:rsidR="006D729A" w:rsidRDefault="006D729A" w:rsidP="00BB5323"/>
    <w:tbl>
      <w:tblPr>
        <w:tblW w:w="9450" w:type="dxa"/>
        <w:jc w:val="center"/>
        <w:tblLayout w:type="fixed"/>
        <w:tblCellMar>
          <w:top w:w="14" w:type="dxa"/>
          <w:left w:w="86" w:type="dxa"/>
          <w:bottom w:w="14" w:type="dxa"/>
          <w:right w:w="86" w:type="dxa"/>
        </w:tblCellMar>
        <w:tblLook w:val="0000" w:firstRow="0" w:lastRow="0" w:firstColumn="0" w:lastColumn="0" w:noHBand="0" w:noVBand="0"/>
      </w:tblPr>
      <w:tblGrid>
        <w:gridCol w:w="86"/>
        <w:gridCol w:w="1274"/>
        <w:gridCol w:w="2450"/>
        <w:gridCol w:w="1769"/>
        <w:gridCol w:w="625"/>
        <w:gridCol w:w="1894"/>
        <w:gridCol w:w="1352"/>
      </w:tblGrid>
      <w:tr w:rsidR="0031155A" w:rsidRPr="00692553" w14:paraId="293F56B9" w14:textId="77777777" w:rsidTr="0031155A">
        <w:trPr>
          <w:gridBefore w:val="1"/>
          <w:wBefore w:w="86" w:type="dxa"/>
          <w:trHeight w:val="360"/>
          <w:jc w:val="center"/>
        </w:trPr>
        <w:tc>
          <w:tcPr>
            <w:tcW w:w="9364" w:type="dxa"/>
            <w:gridSpan w:val="6"/>
            <w:shd w:val="clear" w:color="auto" w:fill="auto"/>
            <w:tcMar>
              <w:left w:w="0" w:type="dxa"/>
            </w:tcMar>
            <w:vAlign w:val="center"/>
          </w:tcPr>
          <w:p w14:paraId="295E7F1D" w14:textId="09D38EB2" w:rsidR="0031155A" w:rsidRPr="00692553" w:rsidRDefault="0031155A" w:rsidP="00A60BE1">
            <w:pPr>
              <w:pStyle w:val="Heading2"/>
            </w:pPr>
            <w:r>
              <w:t xml:space="preserve">Task:  </w:t>
            </w:r>
            <w:sdt>
              <w:sdtPr>
                <w:id w:val="502635365"/>
                <w:placeholder>
                  <w:docPart w:val="2D93B489D08744459F49A8421C21C23F"/>
                </w:placeholder>
              </w:sdtPr>
              <w:sdtContent>
                <w:r>
                  <w:t>Testing and Validation</w:t>
                </w:r>
              </w:sdtContent>
            </w:sdt>
            <w:r>
              <w:t xml:space="preserve"> </w:t>
            </w:r>
          </w:p>
        </w:tc>
      </w:tr>
      <w:tr w:rsidR="0031155A" w:rsidRPr="00CE6342" w14:paraId="1BB4A697" w14:textId="77777777" w:rsidTr="0031155A">
        <w:trPr>
          <w:gridBefore w:val="1"/>
          <w:wBefore w:w="86" w:type="dxa"/>
          <w:trHeight w:val="360"/>
          <w:jc w:val="center"/>
        </w:trPr>
        <w:tc>
          <w:tcPr>
            <w:tcW w:w="3724" w:type="dxa"/>
            <w:gridSpan w:val="2"/>
            <w:tcBorders>
              <w:bottom w:val="single" w:sz="12" w:space="0" w:color="999999"/>
            </w:tcBorders>
            <w:shd w:val="clear" w:color="auto" w:fill="auto"/>
            <w:tcMar>
              <w:left w:w="0" w:type="dxa"/>
            </w:tcMar>
            <w:vAlign w:val="center"/>
          </w:tcPr>
          <w:p w14:paraId="7DEED337" w14:textId="77777777" w:rsidR="0031155A" w:rsidRPr="00692553" w:rsidRDefault="0031155A" w:rsidP="00A60BE1">
            <w:pPr>
              <w:pStyle w:val="Heading4"/>
              <w:framePr w:hSpace="0" w:wrap="auto" w:vAnchor="margin" w:hAnchor="text" w:xAlign="left" w:yAlign="inline"/>
              <w:suppressOverlap w:val="0"/>
            </w:pPr>
            <w:r>
              <w:t xml:space="preserve">Task Status:      </w:t>
            </w:r>
            <w:sdt>
              <w:sdtPr>
                <w:id w:val="-656611851"/>
                <w:placeholder>
                  <w:docPart w:val="8FCA6F6365AA4FC7AE0A1B977EC3EDCD"/>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4E29E748" w14:textId="78343C2D" w:rsidR="0031155A" w:rsidRPr="00692553" w:rsidRDefault="00731AA7" w:rsidP="00A60BE1">
            <w:pPr>
              <w:pStyle w:val="Heading4"/>
              <w:framePr w:hSpace="0" w:wrap="auto" w:vAnchor="margin" w:hAnchor="text" w:xAlign="left" w:yAlign="inline"/>
              <w:suppressOverlap w:val="0"/>
            </w:pPr>
            <w:r>
              <w:t>80</w:t>
            </w:r>
            <w:r w:rsidR="0031155A">
              <w:t xml:space="preserve">% Completed: </w:t>
            </w:r>
          </w:p>
        </w:tc>
        <w:tc>
          <w:tcPr>
            <w:tcW w:w="3246" w:type="dxa"/>
            <w:gridSpan w:val="2"/>
            <w:tcBorders>
              <w:bottom w:val="single" w:sz="12" w:space="0" w:color="999999"/>
            </w:tcBorders>
            <w:shd w:val="clear" w:color="auto" w:fill="auto"/>
            <w:tcMar>
              <w:left w:w="0" w:type="dxa"/>
            </w:tcMar>
            <w:vAlign w:val="center"/>
          </w:tcPr>
          <w:p w14:paraId="389A8A33" w14:textId="2F6C86AA" w:rsidR="0031155A" w:rsidRPr="00CE6342" w:rsidRDefault="0031155A" w:rsidP="00A60BE1">
            <w:pPr>
              <w:pStyle w:val="Heading5"/>
            </w:pPr>
            <w:r>
              <w:t>Valentin Wolf</w:t>
            </w:r>
          </w:p>
        </w:tc>
      </w:tr>
      <w:tr w:rsidR="0031155A" w:rsidRPr="00CE6342" w14:paraId="2535CE45" w14:textId="77777777" w:rsidTr="0031155A">
        <w:trPr>
          <w:gridBefore w:val="1"/>
          <w:wBefore w:w="86" w:type="dxa"/>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C679D15" w14:textId="77777777" w:rsidR="0031155A" w:rsidRPr="00692553" w:rsidRDefault="0031155A" w:rsidP="00A60BE1">
            <w:pPr>
              <w:pStyle w:val="AllCapsHeading"/>
            </w:pPr>
            <w:r>
              <w:t>Task Details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E02319B" w14:textId="77777777" w:rsidR="0031155A" w:rsidRPr="00CE6342" w:rsidRDefault="0031155A" w:rsidP="00A60BE1"/>
        </w:tc>
      </w:tr>
      <w:tr w:rsidR="0031155A" w:rsidRPr="00692553" w14:paraId="00652544" w14:textId="77777777" w:rsidTr="0031155A">
        <w:trPr>
          <w:gridBefore w:val="1"/>
          <w:wBefore w:w="86" w:type="dxa"/>
          <w:trHeight w:val="381"/>
          <w:jc w:val="center"/>
        </w:trPr>
        <w:tc>
          <w:tcPr>
            <w:tcW w:w="9364" w:type="dxa"/>
            <w:gridSpan w:val="6"/>
            <w:tcBorders>
              <w:top w:val="single" w:sz="4" w:space="0" w:color="C0C0C0"/>
              <w:left w:val="single" w:sz="4" w:space="0" w:color="C0C0C0"/>
              <w:bottom w:val="single" w:sz="4" w:space="0" w:color="C0C0C0"/>
              <w:right w:val="single" w:sz="4" w:space="0" w:color="C0C0C0"/>
            </w:tcBorders>
            <w:shd w:val="clear" w:color="auto" w:fill="auto"/>
            <w:vAlign w:val="center"/>
          </w:tcPr>
          <w:p w14:paraId="1C36E112" w14:textId="6A90BA86" w:rsidR="0031155A" w:rsidRPr="00692553" w:rsidRDefault="0031155A" w:rsidP="00A60BE1">
            <w:r w:rsidRPr="0031155A">
              <w:t>Created the Testing and Validation section for the project report. This included developing a test plan for each subsystem, writing test case descriptions, pass/fail results, and brief analysis of each outcome. Real testing input from team members was reviewed and integrated into the documentation</w:t>
            </w:r>
            <w:r>
              <w:t xml:space="preserve">. </w:t>
            </w:r>
          </w:p>
        </w:tc>
      </w:tr>
      <w:tr w:rsidR="0031155A" w:rsidRPr="00692553" w14:paraId="705367BC" w14:textId="77777777" w:rsidTr="0031155A">
        <w:trPr>
          <w:gridBefore w:val="1"/>
          <w:wBefore w:w="86" w:type="dxa"/>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43535E3F" w14:textId="77777777" w:rsidR="0031155A" w:rsidRPr="00692553" w:rsidRDefault="0031155A" w:rsidP="00A60BE1"/>
        </w:tc>
      </w:tr>
      <w:tr w:rsidR="0031155A" w:rsidRPr="00CE6342" w14:paraId="023D51A7" w14:textId="77777777" w:rsidTr="0031155A">
        <w:trPr>
          <w:gridBefore w:val="1"/>
          <w:wBefore w:w="86" w:type="dxa"/>
          <w:trHeight w:val="360"/>
          <w:jc w:val="center"/>
        </w:trPr>
        <w:tc>
          <w:tcPr>
            <w:tcW w:w="1274"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4ABF7F26" w14:textId="77777777" w:rsidR="0031155A" w:rsidRPr="00692553" w:rsidRDefault="0031155A" w:rsidP="00A60BE1">
            <w:pPr>
              <w:pStyle w:val="AllCapsHeading"/>
            </w:pPr>
            <w:r>
              <w:t>Conclusions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F7DA55B" w14:textId="77777777" w:rsidR="0031155A" w:rsidRPr="00CE6342" w:rsidRDefault="0031155A" w:rsidP="00A60BE1"/>
        </w:tc>
      </w:tr>
      <w:tr w:rsidR="0031155A" w:rsidRPr="00692553" w14:paraId="091AB3B0" w14:textId="77777777" w:rsidTr="0031155A">
        <w:trPr>
          <w:gridBefore w:val="1"/>
          <w:wBefore w:w="86" w:type="dxa"/>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057232FC" w14:textId="4B6D324B" w:rsidR="0031155A" w:rsidRPr="00692553" w:rsidRDefault="0031155A" w:rsidP="00A60BE1">
            <w:r>
              <w:t xml:space="preserve">The testing tasks have been defined and the testing is in progress. </w:t>
            </w:r>
          </w:p>
        </w:tc>
      </w:tr>
      <w:tr w:rsidR="00731AA7" w:rsidRPr="00692553" w14:paraId="43D1E364" w14:textId="77777777" w:rsidTr="0031155A">
        <w:trPr>
          <w:gridBefore w:val="1"/>
          <w:wBefore w:w="86" w:type="dxa"/>
          <w:trHeight w:val="360"/>
          <w:jc w:val="center"/>
        </w:trPr>
        <w:tc>
          <w:tcPr>
            <w:tcW w:w="9364" w:type="dxa"/>
            <w:gridSpan w:val="6"/>
            <w:tcBorders>
              <w:top w:val="single" w:sz="4" w:space="0" w:color="C0C0C0"/>
              <w:left w:val="single" w:sz="4" w:space="0" w:color="C0C0C0"/>
              <w:bottom w:val="single" w:sz="12" w:space="0" w:color="999999"/>
              <w:right w:val="single" w:sz="4" w:space="0" w:color="C0C0C0"/>
            </w:tcBorders>
            <w:shd w:val="clear" w:color="auto" w:fill="auto"/>
            <w:vAlign w:val="center"/>
          </w:tcPr>
          <w:p w14:paraId="1521915A" w14:textId="4FDB73DC" w:rsidR="00731AA7" w:rsidRDefault="00731AA7" w:rsidP="00A60BE1">
            <w:r>
              <w:t xml:space="preserve">Test results have been recorded and summarized </w:t>
            </w:r>
          </w:p>
        </w:tc>
      </w:tr>
      <w:tr w:rsidR="0031155A" w:rsidRPr="00692553" w14:paraId="1027A9B0" w14:textId="77777777" w:rsidTr="0031155A">
        <w:trPr>
          <w:gridBefore w:val="1"/>
          <w:wBefore w:w="86" w:type="dxa"/>
          <w:trHeight w:val="360"/>
          <w:jc w:val="center"/>
        </w:trPr>
        <w:tc>
          <w:tcPr>
            <w:tcW w:w="5493"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606C0BA4" w14:textId="77777777" w:rsidR="0031155A" w:rsidRPr="00692553" w:rsidRDefault="0031155A" w:rsidP="00A60BE1">
            <w:pPr>
              <w:pStyle w:val="AllCapsHeading"/>
            </w:pPr>
            <w:r>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2C0783AD" w14:textId="77777777" w:rsidR="0031155A" w:rsidRPr="00692553" w:rsidRDefault="0031155A" w:rsidP="00A60BE1">
            <w:pPr>
              <w:pStyle w:val="AllCapsHeading"/>
            </w:pPr>
            <w:r>
              <w:t>Person responsible</w:t>
            </w:r>
          </w:p>
        </w:tc>
        <w:tc>
          <w:tcPr>
            <w:tcW w:w="135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753426A" w14:textId="77777777" w:rsidR="0031155A" w:rsidRPr="00692553" w:rsidRDefault="0031155A" w:rsidP="00A60BE1">
            <w:pPr>
              <w:pStyle w:val="AllCapsHeading"/>
            </w:pPr>
            <w:r>
              <w:t>Deadline</w:t>
            </w:r>
          </w:p>
        </w:tc>
      </w:tr>
      <w:tr w:rsidR="0031155A" w:rsidRPr="00692553" w14:paraId="3A8FCF00" w14:textId="77777777" w:rsidTr="0031155A">
        <w:trPr>
          <w:gridBefore w:val="1"/>
          <w:wBefore w:w="86" w:type="dxa"/>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5CA57BDC" w14:textId="185C634A" w:rsidR="0031155A" w:rsidRPr="00692553" w:rsidRDefault="0031155A" w:rsidP="00A60BE1">
            <w:r>
              <w:t xml:space="preserve">Complete all tests and report results </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38D863B" w14:textId="2F2FDC75" w:rsidR="0031155A" w:rsidRPr="00692553" w:rsidRDefault="0031155A" w:rsidP="00A60BE1">
            <w:r>
              <w:t>Valentin Wolf</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77636111" w14:textId="77777777" w:rsidR="0031155A" w:rsidRPr="00692553" w:rsidRDefault="0031155A" w:rsidP="00A60BE1">
            <w:r>
              <w:t>6/01/2025</w:t>
            </w:r>
          </w:p>
        </w:tc>
      </w:tr>
      <w:tr w:rsidR="00731AA7" w:rsidRPr="00692553" w14:paraId="5A100E3A" w14:textId="77777777" w:rsidTr="0031155A">
        <w:trPr>
          <w:gridBefore w:val="1"/>
          <w:wBefore w:w="86" w:type="dxa"/>
          <w:trHeight w:val="360"/>
          <w:jc w:val="center"/>
        </w:trPr>
        <w:tc>
          <w:tcPr>
            <w:tcW w:w="5493" w:type="dxa"/>
            <w:gridSpan w:val="3"/>
            <w:tcBorders>
              <w:top w:val="single" w:sz="4" w:space="0" w:color="C0C0C0"/>
              <w:left w:val="single" w:sz="4" w:space="0" w:color="C0C0C0"/>
              <w:bottom w:val="single" w:sz="4" w:space="0" w:color="C0C0C0"/>
              <w:right w:val="single" w:sz="4" w:space="0" w:color="C0C0C0"/>
            </w:tcBorders>
            <w:shd w:val="clear" w:color="auto" w:fill="auto"/>
            <w:vAlign w:val="center"/>
          </w:tcPr>
          <w:p w14:paraId="23F8A7C8" w14:textId="0B44188D" w:rsidR="00731AA7" w:rsidRDefault="00731AA7" w:rsidP="00A60BE1">
            <w:r>
              <w:t xml:space="preserve">Document all final tests </w:t>
            </w:r>
          </w:p>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5495B7B" w14:textId="694292CB" w:rsidR="00731AA7" w:rsidRDefault="00731AA7" w:rsidP="00A60BE1">
            <w:r>
              <w:t>Valentin Wolf</w:t>
            </w:r>
          </w:p>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3A473D86" w14:textId="2CD49493" w:rsidR="00731AA7" w:rsidRDefault="00731AA7" w:rsidP="00A60BE1">
            <w:r>
              <w:t>6/07/2025</w:t>
            </w:r>
          </w:p>
        </w:tc>
      </w:tr>
      <w:tr w:rsidR="0031155A" w:rsidRPr="00692553" w14:paraId="66F345B3" w14:textId="77777777" w:rsidTr="0031155A">
        <w:trPr>
          <w:trHeight w:val="360"/>
          <w:jc w:val="center"/>
        </w:trPr>
        <w:tc>
          <w:tcPr>
            <w:tcW w:w="9450" w:type="dxa"/>
            <w:gridSpan w:val="7"/>
            <w:shd w:val="clear" w:color="auto" w:fill="auto"/>
            <w:tcMar>
              <w:left w:w="0" w:type="dxa"/>
            </w:tcMar>
            <w:vAlign w:val="center"/>
          </w:tcPr>
          <w:p w14:paraId="43B08BE2" w14:textId="6C659EAC" w:rsidR="0031155A" w:rsidRPr="00692553" w:rsidRDefault="0031155A" w:rsidP="00A60BE1">
            <w:pPr>
              <w:pStyle w:val="Heading2"/>
            </w:pPr>
            <w:r>
              <w:t xml:space="preserve">Task:  </w:t>
            </w:r>
          </w:p>
        </w:tc>
      </w:tr>
      <w:tr w:rsidR="0031155A" w:rsidRPr="00CE6342" w14:paraId="1064DC26" w14:textId="77777777" w:rsidTr="0031155A">
        <w:trPr>
          <w:trHeight w:val="360"/>
          <w:jc w:val="center"/>
        </w:trPr>
        <w:tc>
          <w:tcPr>
            <w:tcW w:w="3810" w:type="dxa"/>
            <w:gridSpan w:val="3"/>
            <w:tcBorders>
              <w:bottom w:val="single" w:sz="12" w:space="0" w:color="999999"/>
            </w:tcBorders>
            <w:shd w:val="clear" w:color="auto" w:fill="auto"/>
            <w:tcMar>
              <w:left w:w="0" w:type="dxa"/>
            </w:tcMar>
            <w:vAlign w:val="center"/>
          </w:tcPr>
          <w:p w14:paraId="1DC5D3BF" w14:textId="77777777" w:rsidR="0031155A" w:rsidRPr="00692553" w:rsidRDefault="0031155A" w:rsidP="00A60BE1">
            <w:pPr>
              <w:pStyle w:val="Heading4"/>
              <w:framePr w:hSpace="0" w:wrap="auto" w:vAnchor="margin" w:hAnchor="text" w:xAlign="left" w:yAlign="inline"/>
              <w:suppressOverlap w:val="0"/>
            </w:pPr>
            <w:r>
              <w:t xml:space="preserve">Task Status:      </w:t>
            </w:r>
            <w:sdt>
              <w:sdtPr>
                <w:id w:val="1917817939"/>
                <w:placeholder>
                  <w:docPart w:val="6803C278FA924B6AB2DEFD458CA179AB"/>
                </w:placeholder>
                <w:dropDownList>
                  <w:listItem w:value="Choose an item."/>
                  <w:listItem w:displayText="Not Started" w:value="Not Started"/>
                  <w:listItem w:displayText="In Progress" w:value="In Progress"/>
                  <w:listItem w:displayText="Completed" w:value="Completed"/>
                </w:dropDownList>
              </w:sdtPr>
              <w:sdtContent>
                <w:r>
                  <w:t>In Progress</w:t>
                </w:r>
              </w:sdtContent>
            </w:sdt>
          </w:p>
        </w:tc>
        <w:tc>
          <w:tcPr>
            <w:tcW w:w="2394" w:type="dxa"/>
            <w:gridSpan w:val="2"/>
            <w:tcBorders>
              <w:bottom w:val="single" w:sz="12" w:space="0" w:color="999999"/>
            </w:tcBorders>
            <w:shd w:val="clear" w:color="auto" w:fill="auto"/>
            <w:tcMar>
              <w:left w:w="0" w:type="dxa"/>
            </w:tcMar>
            <w:vAlign w:val="center"/>
          </w:tcPr>
          <w:p w14:paraId="4959198F" w14:textId="77777777" w:rsidR="0031155A" w:rsidRPr="00692553" w:rsidRDefault="0031155A" w:rsidP="00A60BE1">
            <w:pPr>
              <w:pStyle w:val="Heading4"/>
              <w:framePr w:hSpace="0" w:wrap="auto" w:vAnchor="margin" w:hAnchor="text" w:xAlign="left" w:yAlign="inline"/>
              <w:suppressOverlap w:val="0"/>
            </w:pPr>
            <w:r>
              <w:t xml:space="preserve">70% Completed: </w:t>
            </w:r>
          </w:p>
        </w:tc>
        <w:tc>
          <w:tcPr>
            <w:tcW w:w="3246" w:type="dxa"/>
            <w:gridSpan w:val="2"/>
            <w:tcBorders>
              <w:bottom w:val="single" w:sz="12" w:space="0" w:color="999999"/>
            </w:tcBorders>
            <w:shd w:val="clear" w:color="auto" w:fill="auto"/>
            <w:tcMar>
              <w:left w:w="0" w:type="dxa"/>
            </w:tcMar>
            <w:vAlign w:val="center"/>
          </w:tcPr>
          <w:p w14:paraId="7A364E40" w14:textId="08023B4E" w:rsidR="0031155A" w:rsidRPr="00CE6342" w:rsidRDefault="0031155A" w:rsidP="00A60BE1">
            <w:pPr>
              <w:pStyle w:val="Heading5"/>
            </w:pPr>
            <w:r>
              <w:t xml:space="preserve">Personel </w:t>
            </w:r>
          </w:p>
        </w:tc>
      </w:tr>
      <w:tr w:rsidR="0031155A" w:rsidRPr="00CE6342" w14:paraId="2E682007" w14:textId="77777777" w:rsidTr="0031155A">
        <w:trPr>
          <w:trHeight w:val="360"/>
          <w:jc w:val="center"/>
        </w:trPr>
        <w:tc>
          <w:tcPr>
            <w:tcW w:w="1360"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085E4AB1" w14:textId="77777777" w:rsidR="0031155A" w:rsidRPr="00692553" w:rsidRDefault="0031155A" w:rsidP="00A60BE1">
            <w:pPr>
              <w:pStyle w:val="AllCapsHeading"/>
            </w:pPr>
            <w:r>
              <w:t>Task Details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24641436" w14:textId="77777777" w:rsidR="0031155A" w:rsidRPr="00CE6342" w:rsidRDefault="0031155A" w:rsidP="00A60BE1"/>
        </w:tc>
      </w:tr>
      <w:tr w:rsidR="0031155A" w:rsidRPr="00692553" w14:paraId="2DBE9A02" w14:textId="77777777" w:rsidTr="0031155A">
        <w:trPr>
          <w:trHeight w:val="381"/>
          <w:jc w:val="center"/>
        </w:trPr>
        <w:tc>
          <w:tcPr>
            <w:tcW w:w="9450" w:type="dxa"/>
            <w:gridSpan w:val="7"/>
            <w:tcBorders>
              <w:top w:val="single" w:sz="4" w:space="0" w:color="C0C0C0"/>
              <w:left w:val="single" w:sz="4" w:space="0" w:color="C0C0C0"/>
              <w:bottom w:val="single" w:sz="4" w:space="0" w:color="C0C0C0"/>
              <w:right w:val="single" w:sz="4" w:space="0" w:color="C0C0C0"/>
            </w:tcBorders>
            <w:shd w:val="clear" w:color="auto" w:fill="auto"/>
            <w:vAlign w:val="center"/>
          </w:tcPr>
          <w:p w14:paraId="6BA18029" w14:textId="77777777" w:rsidR="0031155A" w:rsidRPr="00692553" w:rsidRDefault="0031155A" w:rsidP="00A60BE1"/>
        </w:tc>
      </w:tr>
      <w:tr w:rsidR="0031155A" w:rsidRPr="00692553" w14:paraId="6A5C4A8E" w14:textId="77777777" w:rsidTr="0031155A">
        <w:trPr>
          <w:trHeight w:val="360"/>
          <w:jc w:val="center"/>
        </w:trPr>
        <w:tc>
          <w:tcPr>
            <w:tcW w:w="9450" w:type="dxa"/>
            <w:gridSpan w:val="7"/>
            <w:tcBorders>
              <w:top w:val="single" w:sz="4" w:space="0" w:color="C0C0C0"/>
              <w:left w:val="single" w:sz="4" w:space="0" w:color="C0C0C0"/>
              <w:bottom w:val="single" w:sz="12" w:space="0" w:color="999999"/>
              <w:right w:val="single" w:sz="4" w:space="0" w:color="C0C0C0"/>
            </w:tcBorders>
            <w:shd w:val="clear" w:color="auto" w:fill="auto"/>
            <w:vAlign w:val="center"/>
          </w:tcPr>
          <w:p w14:paraId="042714F9" w14:textId="77777777" w:rsidR="0031155A" w:rsidRPr="00692553" w:rsidRDefault="0031155A" w:rsidP="00A60BE1"/>
        </w:tc>
      </w:tr>
      <w:tr w:rsidR="0031155A" w:rsidRPr="00CE6342" w14:paraId="7399525D" w14:textId="77777777" w:rsidTr="0031155A">
        <w:trPr>
          <w:trHeight w:val="360"/>
          <w:jc w:val="center"/>
        </w:trPr>
        <w:tc>
          <w:tcPr>
            <w:tcW w:w="1360"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71A508F8" w14:textId="77777777" w:rsidR="0031155A" w:rsidRPr="00692553" w:rsidRDefault="0031155A" w:rsidP="00A60BE1">
            <w:pPr>
              <w:pStyle w:val="AllCapsHeading"/>
            </w:pPr>
            <w:r>
              <w:t>Conclusions</w:t>
            </w:r>
          </w:p>
        </w:tc>
        <w:tc>
          <w:tcPr>
            <w:tcW w:w="8090" w:type="dxa"/>
            <w:gridSpan w:val="5"/>
            <w:tcBorders>
              <w:top w:val="single" w:sz="12" w:space="0" w:color="999999"/>
              <w:left w:val="single" w:sz="4" w:space="0" w:color="C0C0C0"/>
              <w:bottom w:val="single" w:sz="4" w:space="0" w:color="C0C0C0"/>
              <w:right w:val="single" w:sz="4" w:space="0" w:color="C0C0C0"/>
            </w:tcBorders>
            <w:shd w:val="clear" w:color="auto" w:fill="auto"/>
            <w:vAlign w:val="center"/>
          </w:tcPr>
          <w:p w14:paraId="6355F4B3" w14:textId="77777777" w:rsidR="0031155A" w:rsidRPr="00CE6342" w:rsidRDefault="0031155A" w:rsidP="00A60BE1"/>
        </w:tc>
      </w:tr>
      <w:tr w:rsidR="0031155A" w:rsidRPr="00692553" w14:paraId="130B3725" w14:textId="77777777" w:rsidTr="0031155A">
        <w:trPr>
          <w:trHeight w:val="360"/>
          <w:jc w:val="center"/>
        </w:trPr>
        <w:tc>
          <w:tcPr>
            <w:tcW w:w="9450" w:type="dxa"/>
            <w:gridSpan w:val="7"/>
            <w:tcBorders>
              <w:top w:val="single" w:sz="4" w:space="0" w:color="C0C0C0"/>
              <w:left w:val="single" w:sz="4" w:space="0" w:color="C0C0C0"/>
              <w:bottom w:val="single" w:sz="12" w:space="0" w:color="999999"/>
              <w:right w:val="single" w:sz="4" w:space="0" w:color="C0C0C0"/>
            </w:tcBorders>
            <w:shd w:val="clear" w:color="auto" w:fill="auto"/>
            <w:vAlign w:val="center"/>
          </w:tcPr>
          <w:p w14:paraId="5BF9A3BB" w14:textId="77777777" w:rsidR="0031155A" w:rsidRPr="00692553" w:rsidRDefault="0031155A" w:rsidP="00A60BE1"/>
        </w:tc>
      </w:tr>
      <w:tr w:rsidR="0031155A" w:rsidRPr="00692553" w14:paraId="1DB6FFC1" w14:textId="77777777" w:rsidTr="0031155A">
        <w:trPr>
          <w:trHeight w:val="360"/>
          <w:jc w:val="center"/>
        </w:trPr>
        <w:tc>
          <w:tcPr>
            <w:tcW w:w="5579" w:type="dxa"/>
            <w:gridSpan w:val="4"/>
            <w:tcBorders>
              <w:top w:val="single" w:sz="12" w:space="0" w:color="999999"/>
              <w:left w:val="single" w:sz="4" w:space="0" w:color="C0C0C0"/>
              <w:bottom w:val="single" w:sz="4" w:space="0" w:color="C0C0C0"/>
              <w:right w:val="single" w:sz="4" w:space="0" w:color="C0C0C0"/>
            </w:tcBorders>
            <w:shd w:val="clear" w:color="auto" w:fill="F3F3F3"/>
            <w:vAlign w:val="center"/>
          </w:tcPr>
          <w:p w14:paraId="304F43BC" w14:textId="77777777" w:rsidR="0031155A" w:rsidRPr="00692553" w:rsidRDefault="0031155A" w:rsidP="00A60BE1">
            <w:pPr>
              <w:pStyle w:val="AllCapsHeading"/>
            </w:pPr>
            <w:r>
              <w:lastRenderedPageBreak/>
              <w:t>Action items</w:t>
            </w:r>
          </w:p>
        </w:tc>
        <w:tc>
          <w:tcPr>
            <w:tcW w:w="251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BE64D19" w14:textId="77777777" w:rsidR="0031155A" w:rsidRPr="00692553" w:rsidRDefault="0031155A" w:rsidP="00A60BE1">
            <w:pPr>
              <w:pStyle w:val="AllCapsHeading"/>
            </w:pPr>
            <w:r>
              <w:t>Person responsible</w:t>
            </w:r>
          </w:p>
        </w:tc>
        <w:tc>
          <w:tcPr>
            <w:tcW w:w="1352"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D28B50F" w14:textId="77777777" w:rsidR="0031155A" w:rsidRPr="00692553" w:rsidRDefault="0031155A" w:rsidP="00A60BE1">
            <w:pPr>
              <w:pStyle w:val="AllCapsHeading"/>
            </w:pPr>
            <w:r>
              <w:t>Deadline</w:t>
            </w:r>
          </w:p>
        </w:tc>
      </w:tr>
      <w:tr w:rsidR="0031155A" w:rsidRPr="00692553" w14:paraId="48213FD0" w14:textId="77777777" w:rsidTr="0031155A">
        <w:trPr>
          <w:trHeight w:val="360"/>
          <w:jc w:val="center"/>
        </w:trPr>
        <w:tc>
          <w:tcPr>
            <w:tcW w:w="5579" w:type="dxa"/>
            <w:gridSpan w:val="4"/>
            <w:tcBorders>
              <w:top w:val="single" w:sz="4" w:space="0" w:color="C0C0C0"/>
              <w:left w:val="single" w:sz="4" w:space="0" w:color="C0C0C0"/>
              <w:bottom w:val="single" w:sz="4" w:space="0" w:color="C0C0C0"/>
              <w:right w:val="single" w:sz="4" w:space="0" w:color="C0C0C0"/>
            </w:tcBorders>
            <w:shd w:val="clear" w:color="auto" w:fill="auto"/>
            <w:vAlign w:val="center"/>
          </w:tcPr>
          <w:p w14:paraId="107E59F8" w14:textId="77777777" w:rsidR="0031155A" w:rsidRPr="00692553" w:rsidRDefault="0031155A" w:rsidP="00A60BE1"/>
        </w:tc>
        <w:tc>
          <w:tcPr>
            <w:tcW w:w="2519"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5A4E442D" w14:textId="77777777" w:rsidR="0031155A" w:rsidRPr="00692553" w:rsidRDefault="0031155A" w:rsidP="00A60BE1"/>
        </w:tc>
        <w:tc>
          <w:tcPr>
            <w:tcW w:w="1352" w:type="dxa"/>
            <w:tcBorders>
              <w:top w:val="single" w:sz="4" w:space="0" w:color="C0C0C0"/>
              <w:left w:val="single" w:sz="4" w:space="0" w:color="C0C0C0"/>
              <w:bottom w:val="single" w:sz="4" w:space="0" w:color="C0C0C0"/>
              <w:right w:val="single" w:sz="4" w:space="0" w:color="C0C0C0"/>
            </w:tcBorders>
            <w:shd w:val="clear" w:color="auto" w:fill="auto"/>
            <w:vAlign w:val="center"/>
          </w:tcPr>
          <w:p w14:paraId="079A5E53" w14:textId="77777777" w:rsidR="0031155A" w:rsidRPr="00692553" w:rsidRDefault="0031155A" w:rsidP="00A60BE1">
            <w:r>
              <w:t>6/01/2025</w:t>
            </w:r>
          </w:p>
        </w:tc>
      </w:tr>
    </w:tbl>
    <w:p w14:paraId="3B8240C1" w14:textId="77777777" w:rsidR="0031155A" w:rsidRPr="00692553" w:rsidRDefault="0031155A" w:rsidP="00BB5323"/>
    <w:sectPr w:rsidR="0031155A" w:rsidRPr="00692553" w:rsidSect="007554A1">
      <w:headerReference w:type="default" r:id="rId6"/>
      <w:footerReference w:type="default" r:id="rId7"/>
      <w:type w:val="continuous"/>
      <w:pgSz w:w="12240" w:h="15840" w:code="1"/>
      <w:pgMar w:top="1080" w:right="1008" w:bottom="10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F055" w14:textId="77777777" w:rsidR="00D77B5A" w:rsidRDefault="00D77B5A" w:rsidP="00DE3417">
      <w:r>
        <w:separator/>
      </w:r>
    </w:p>
  </w:endnote>
  <w:endnote w:type="continuationSeparator" w:id="0">
    <w:p w14:paraId="3D61C595" w14:textId="77777777" w:rsidR="00D77B5A" w:rsidRDefault="00D77B5A" w:rsidP="00DE3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8A7C4" w14:textId="77777777" w:rsidR="00DE3417" w:rsidRDefault="00DE3417" w:rsidP="00DE3417">
    <w:pPr>
      <w:pStyle w:val="Footer"/>
      <w:pBdr>
        <w:top w:val="thinThickSmallGap" w:sz="24" w:space="1" w:color="622423" w:themeColor="accent2" w:themeShade="7F"/>
      </w:pBdr>
      <w:rPr>
        <w:rFonts w:asciiTheme="majorHAnsi" w:hAnsiTheme="majorHAnsi"/>
      </w:rPr>
    </w:pPr>
    <w:r>
      <w:rPr>
        <w:rFonts w:asciiTheme="majorHAnsi" w:hAnsiTheme="majorHAnsi"/>
      </w:rPr>
      <w:t xml:space="preserve">Rev. 01  </w:t>
    </w:r>
  </w:p>
  <w:p w14:paraId="02891161" w14:textId="77777777" w:rsidR="00DE3417" w:rsidRDefault="002A7924" w:rsidP="00DE3417">
    <w:pPr>
      <w:pStyle w:val="Footer"/>
      <w:pBdr>
        <w:top w:val="thinThickSmallGap" w:sz="24" w:space="1" w:color="622423" w:themeColor="accent2" w:themeShade="7F"/>
      </w:pBdr>
      <w:rPr>
        <w:rFonts w:asciiTheme="majorHAnsi" w:hAnsiTheme="majorHAnsi"/>
      </w:rPr>
    </w:pPr>
    <w:r>
      <w:rPr>
        <w:rFonts w:asciiTheme="majorHAnsi" w:hAnsiTheme="majorHAnsi"/>
      </w:rPr>
      <w:t>4</w:t>
    </w:r>
    <w:r w:rsidR="00DE3417">
      <w:rPr>
        <w:rFonts w:asciiTheme="majorHAnsi" w:hAnsiTheme="majorHAnsi"/>
      </w:rPr>
      <w:t>-20-</w:t>
    </w:r>
    <w:r>
      <w:rPr>
        <w:rFonts w:asciiTheme="majorHAnsi" w:hAnsiTheme="majorHAnsi"/>
      </w:rPr>
      <w:t>2019</w:t>
    </w:r>
    <w:r>
      <w:rPr>
        <w:rFonts w:asciiTheme="majorHAnsi" w:hAnsiTheme="majorHAnsi"/>
      </w:rPr>
      <w:tab/>
    </w:r>
    <w:r>
      <w:rPr>
        <w:rFonts w:asciiTheme="majorHAnsi" w:hAnsiTheme="majorHAnsi"/>
      </w:rPr>
      <w:tab/>
    </w:r>
    <w:r w:rsidR="00DE3417">
      <w:rPr>
        <w:rFonts w:asciiTheme="majorHAnsi" w:hAnsiTheme="majorHAnsi"/>
      </w:rPr>
      <w:t xml:space="preserve"> </w:t>
    </w:r>
    <w:r w:rsidR="007C407C">
      <w:fldChar w:fldCharType="begin"/>
    </w:r>
    <w:r w:rsidR="00DE3417">
      <w:instrText xml:space="preserve"> PAGE   \* MERGEFORMAT </w:instrText>
    </w:r>
    <w:r w:rsidR="007C407C">
      <w:fldChar w:fldCharType="separate"/>
    </w:r>
    <w:r w:rsidRPr="002A7924">
      <w:rPr>
        <w:rFonts w:asciiTheme="majorHAnsi" w:hAnsiTheme="majorHAnsi"/>
        <w:noProof/>
      </w:rPr>
      <w:t>1</w:t>
    </w:r>
    <w:r w:rsidR="007C407C">
      <w:rPr>
        <w:rFonts w:asciiTheme="majorHAnsi" w:hAnsiTheme="majorHAnsi"/>
        <w:noProof/>
      </w:rPr>
      <w:fldChar w:fldCharType="end"/>
    </w:r>
  </w:p>
  <w:p w14:paraId="5F6C5D6D" w14:textId="77777777" w:rsidR="00DE3417" w:rsidRDefault="00DE3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8AB4" w14:textId="77777777" w:rsidR="00D77B5A" w:rsidRDefault="00D77B5A" w:rsidP="00DE3417">
      <w:r>
        <w:separator/>
      </w:r>
    </w:p>
  </w:footnote>
  <w:footnote w:type="continuationSeparator" w:id="0">
    <w:p w14:paraId="68F4C712" w14:textId="77777777" w:rsidR="00D77B5A" w:rsidRDefault="00D77B5A" w:rsidP="00DE3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950"/>
      <w:gridCol w:w="1274"/>
    </w:tblGrid>
    <w:tr w:rsidR="00DE3417" w14:paraId="4F753D2B" w14:textId="77777777" w:rsidTr="007C6257">
      <w:trPr>
        <w:trHeight w:val="288"/>
      </w:trPr>
      <w:tc>
        <w:tcPr>
          <w:tcW w:w="7765" w:type="dxa"/>
          <w:tcBorders>
            <w:top w:val="nil"/>
            <w:left w:val="nil"/>
            <w:bottom w:val="single" w:sz="18" w:space="0" w:color="808080"/>
            <w:right w:val="single" w:sz="18" w:space="0" w:color="808080"/>
          </w:tcBorders>
          <w:hideMark/>
        </w:tcPr>
        <w:p w14:paraId="7A41C999" w14:textId="77777777" w:rsidR="00DE3417" w:rsidRDefault="00DE3417" w:rsidP="00007F4E">
          <w:pPr>
            <w:pStyle w:val="Header"/>
            <w:jc w:val="right"/>
            <w:rPr>
              <w:rFonts w:ascii="Cambria" w:hAnsi="Cambria"/>
            </w:rPr>
          </w:pPr>
          <w:r>
            <w:rPr>
              <w:rFonts w:ascii="Cambria" w:hAnsi="Cambria"/>
            </w:rPr>
            <w:t>School of Technology</w:t>
          </w:r>
        </w:p>
      </w:tc>
      <w:tc>
        <w:tcPr>
          <w:tcW w:w="1105" w:type="dxa"/>
          <w:tcBorders>
            <w:top w:val="nil"/>
            <w:left w:val="single" w:sz="18" w:space="0" w:color="808080"/>
            <w:bottom w:val="single" w:sz="18" w:space="0" w:color="808080"/>
            <w:right w:val="nil"/>
          </w:tcBorders>
          <w:hideMark/>
        </w:tcPr>
        <w:p w14:paraId="48DFDEDA" w14:textId="45D0A615" w:rsidR="00DE3417" w:rsidRPr="00AF3D8B" w:rsidRDefault="00DE3417" w:rsidP="00DE3417">
          <w:pPr>
            <w:pStyle w:val="Header"/>
            <w:rPr>
              <w:rFonts w:ascii="Cambria" w:hAnsi="Cambria"/>
              <w:b/>
              <w:bCs/>
            </w:rPr>
          </w:pPr>
          <w:r>
            <w:rPr>
              <w:rFonts w:ascii="Cambria" w:hAnsi="Cambria"/>
              <w:b/>
              <w:bCs/>
            </w:rPr>
            <w:t>20</w:t>
          </w:r>
          <w:r w:rsidR="00260D3A">
            <w:rPr>
              <w:rFonts w:ascii="Cambria" w:hAnsi="Cambria"/>
              <w:b/>
              <w:bCs/>
            </w:rPr>
            <w:t>25</w:t>
          </w:r>
        </w:p>
      </w:tc>
    </w:tr>
  </w:tbl>
  <w:p w14:paraId="5FB86AA5" w14:textId="77777777" w:rsidR="00DE3417" w:rsidRDefault="00DE34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C7"/>
    <w:rsid w:val="00007F4E"/>
    <w:rsid w:val="000145A5"/>
    <w:rsid w:val="00043514"/>
    <w:rsid w:val="001C11C7"/>
    <w:rsid w:val="002138F0"/>
    <w:rsid w:val="00260D3A"/>
    <w:rsid w:val="002A7924"/>
    <w:rsid w:val="002B5FA2"/>
    <w:rsid w:val="002D7EA5"/>
    <w:rsid w:val="0031155A"/>
    <w:rsid w:val="00364E14"/>
    <w:rsid w:val="003B7173"/>
    <w:rsid w:val="003E2E05"/>
    <w:rsid w:val="003E489B"/>
    <w:rsid w:val="00417272"/>
    <w:rsid w:val="00456620"/>
    <w:rsid w:val="00495E0E"/>
    <w:rsid w:val="005052C5"/>
    <w:rsid w:val="00517609"/>
    <w:rsid w:val="00531002"/>
    <w:rsid w:val="00560DD1"/>
    <w:rsid w:val="00692553"/>
    <w:rsid w:val="006D729A"/>
    <w:rsid w:val="00731AA7"/>
    <w:rsid w:val="007554A1"/>
    <w:rsid w:val="007B0463"/>
    <w:rsid w:val="007C174F"/>
    <w:rsid w:val="007C407C"/>
    <w:rsid w:val="0085168B"/>
    <w:rsid w:val="008F49C0"/>
    <w:rsid w:val="00930949"/>
    <w:rsid w:val="00987202"/>
    <w:rsid w:val="00A7647F"/>
    <w:rsid w:val="00AD159A"/>
    <w:rsid w:val="00AE3851"/>
    <w:rsid w:val="00B84015"/>
    <w:rsid w:val="00BB5323"/>
    <w:rsid w:val="00C166AB"/>
    <w:rsid w:val="00CB3760"/>
    <w:rsid w:val="00CE6342"/>
    <w:rsid w:val="00D33B94"/>
    <w:rsid w:val="00D621F4"/>
    <w:rsid w:val="00D77B5A"/>
    <w:rsid w:val="00DB0E53"/>
    <w:rsid w:val="00DD4E93"/>
    <w:rsid w:val="00DE3417"/>
    <w:rsid w:val="00E43BAB"/>
    <w:rsid w:val="00E4591C"/>
    <w:rsid w:val="00E60E43"/>
    <w:rsid w:val="00E71DBA"/>
    <w:rsid w:val="00E770BF"/>
    <w:rsid w:val="00EA2581"/>
    <w:rsid w:val="00EF1EE3"/>
    <w:rsid w:val="00F421D2"/>
    <w:rsid w:val="00F45388"/>
    <w:rsid w:val="00F53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ADDAD"/>
  <w15:docId w15:val="{8343029A-DB39-49F7-A861-DEFB910C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581"/>
    <w:rPr>
      <w:rFonts w:ascii="Tahoma" w:hAnsi="Tahoma"/>
      <w:spacing w:val="4"/>
      <w:sz w:val="16"/>
      <w:szCs w:val="18"/>
    </w:rPr>
  </w:style>
  <w:style w:type="paragraph" w:styleId="Heading1">
    <w:name w:val="heading 1"/>
    <w:basedOn w:val="Normal"/>
    <w:next w:val="Normal"/>
    <w:qFormat/>
    <w:rsid w:val="00E43BAB"/>
    <w:pPr>
      <w:outlineLvl w:val="0"/>
    </w:pPr>
    <w:rPr>
      <w:sz w:val="40"/>
      <w:szCs w:val="40"/>
    </w:rPr>
  </w:style>
  <w:style w:type="paragraph" w:styleId="Heading2">
    <w:name w:val="heading 2"/>
    <w:basedOn w:val="Heading1"/>
    <w:next w:val="Normal"/>
    <w:qFormat/>
    <w:rsid w:val="00AE3851"/>
    <w:pPr>
      <w:outlineLvl w:val="1"/>
    </w:pPr>
    <w:rPr>
      <w:sz w:val="24"/>
    </w:rPr>
  </w:style>
  <w:style w:type="paragraph" w:styleId="Heading3">
    <w:name w:val="heading 3"/>
    <w:basedOn w:val="Heading1"/>
    <w:next w:val="Normal"/>
    <w:qFormat/>
    <w:rsid w:val="00E43BAB"/>
    <w:pPr>
      <w:outlineLvl w:val="2"/>
    </w:pPr>
    <w:rPr>
      <w:caps/>
      <w:color w:val="999999"/>
      <w:sz w:val="32"/>
    </w:rPr>
  </w:style>
  <w:style w:type="paragraph" w:styleId="Heading4">
    <w:name w:val="heading 4"/>
    <w:basedOn w:val="Normal"/>
    <w:next w:val="Normal"/>
    <w:qFormat/>
    <w:rsid w:val="00456620"/>
    <w:pPr>
      <w:framePr w:hSpace="187" w:wrap="around" w:vAnchor="page" w:hAnchor="page" w:xAlign="center" w:y="1441"/>
      <w:suppressOverlap/>
      <w:outlineLvl w:val="3"/>
    </w:pPr>
    <w:rPr>
      <w:caps/>
      <w:szCs w:val="16"/>
    </w:rPr>
  </w:style>
  <w:style w:type="paragraph" w:styleId="Heading5">
    <w:name w:val="heading 5"/>
    <w:basedOn w:val="Normal"/>
    <w:next w:val="Normal"/>
    <w:qFormat/>
    <w:rsid w:val="00456620"/>
    <w:pPr>
      <w:jc w:val="right"/>
      <w:outlineLvl w:val="4"/>
    </w:pPr>
    <w:rPr>
      <w:cap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Heading">
    <w:name w:val="All Caps Heading"/>
    <w:basedOn w:val="Normal"/>
    <w:rsid w:val="00CB3760"/>
    <w:rPr>
      <w:b/>
      <w:caps/>
      <w:color w:val="808080"/>
      <w:sz w:val="14"/>
      <w:szCs w:val="16"/>
    </w:rPr>
  </w:style>
  <w:style w:type="paragraph" w:styleId="Header">
    <w:name w:val="header"/>
    <w:basedOn w:val="Normal"/>
    <w:link w:val="HeaderChar"/>
    <w:uiPriority w:val="99"/>
    <w:rsid w:val="00DE3417"/>
    <w:pPr>
      <w:tabs>
        <w:tab w:val="center" w:pos="4680"/>
        <w:tab w:val="right" w:pos="9360"/>
      </w:tabs>
    </w:pPr>
  </w:style>
  <w:style w:type="paragraph" w:styleId="BalloonText">
    <w:name w:val="Balloon Text"/>
    <w:basedOn w:val="Normal"/>
    <w:semiHidden/>
    <w:rsid w:val="00CB3760"/>
    <w:rPr>
      <w:rFonts w:cs="Tahoma"/>
      <w:szCs w:val="16"/>
    </w:rPr>
  </w:style>
  <w:style w:type="character" w:customStyle="1" w:styleId="HeaderChar">
    <w:name w:val="Header Char"/>
    <w:basedOn w:val="DefaultParagraphFont"/>
    <w:link w:val="Header"/>
    <w:uiPriority w:val="99"/>
    <w:rsid w:val="00DE3417"/>
    <w:rPr>
      <w:rFonts w:ascii="Tahoma" w:hAnsi="Tahoma"/>
      <w:spacing w:val="4"/>
      <w:sz w:val="16"/>
      <w:szCs w:val="18"/>
    </w:rPr>
  </w:style>
  <w:style w:type="paragraph" w:styleId="Footer">
    <w:name w:val="footer"/>
    <w:basedOn w:val="Normal"/>
    <w:link w:val="FooterChar"/>
    <w:uiPriority w:val="99"/>
    <w:rsid w:val="00DE3417"/>
    <w:pPr>
      <w:tabs>
        <w:tab w:val="center" w:pos="4680"/>
        <w:tab w:val="right" w:pos="9360"/>
      </w:tabs>
    </w:pPr>
  </w:style>
  <w:style w:type="character" w:customStyle="1" w:styleId="FooterChar">
    <w:name w:val="Footer Char"/>
    <w:basedOn w:val="DefaultParagraphFont"/>
    <w:link w:val="Footer"/>
    <w:uiPriority w:val="99"/>
    <w:rsid w:val="00DE3417"/>
    <w:rPr>
      <w:rFonts w:ascii="Tahoma" w:hAnsi="Tahoma"/>
      <w:spacing w:val="4"/>
      <w:sz w:val="16"/>
      <w:szCs w:val="18"/>
    </w:rPr>
  </w:style>
  <w:style w:type="character" w:styleId="PlaceholderText">
    <w:name w:val="Placeholder Text"/>
    <w:basedOn w:val="DefaultParagraphFont"/>
    <w:uiPriority w:val="99"/>
    <w:semiHidden/>
    <w:rsid w:val="00517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37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brahim\AppData\Roaming\Microsoft\Templates\Meeting%20minutes.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727CF6CE7B4364B937320D32C1810F"/>
        <w:category>
          <w:name w:val="General"/>
          <w:gallery w:val="placeholder"/>
        </w:category>
        <w:types>
          <w:type w:val="bbPlcHdr"/>
        </w:types>
        <w:behaviors>
          <w:behavior w:val="content"/>
        </w:behaviors>
        <w:guid w:val="{2FC34A83-F5E8-4D35-AE6B-A973A6D1B11B}"/>
      </w:docPartPr>
      <w:docPartBody>
        <w:p w:rsidR="00BE2BA6" w:rsidRDefault="00133A89" w:rsidP="00133A89">
          <w:pPr>
            <w:pStyle w:val="18727CF6CE7B4364B937320D32C1810F4"/>
            <w:framePr w:wrap="around"/>
          </w:pPr>
          <w:r w:rsidRPr="004B157A">
            <w:rPr>
              <w:rStyle w:val="PlaceholderText"/>
            </w:rPr>
            <w:t>Click here to enter a date.</w:t>
          </w:r>
        </w:p>
      </w:docPartBody>
    </w:docPart>
    <w:docPart>
      <w:docPartPr>
        <w:name w:val="B295E1C279934F5FB3093533578BD718"/>
        <w:category>
          <w:name w:val="General"/>
          <w:gallery w:val="placeholder"/>
        </w:category>
        <w:types>
          <w:type w:val="bbPlcHdr"/>
        </w:types>
        <w:behaviors>
          <w:behavior w:val="content"/>
        </w:behaviors>
        <w:guid w:val="{A4A0E78C-9385-472A-B6BD-E46045B2143E}"/>
      </w:docPartPr>
      <w:docPartBody>
        <w:p w:rsidR="00BE2BA6" w:rsidRDefault="00133A89">
          <w:r>
            <w:t>Choose an Item</w:t>
          </w:r>
        </w:p>
      </w:docPartBody>
    </w:docPart>
    <w:docPart>
      <w:docPartPr>
        <w:name w:val="FC44F1D260DC402A92A9915A6C1709B0"/>
        <w:category>
          <w:name w:val="General"/>
          <w:gallery w:val="placeholder"/>
        </w:category>
        <w:types>
          <w:type w:val="bbPlcHdr"/>
        </w:types>
        <w:behaviors>
          <w:behavior w:val="content"/>
        </w:behaviors>
        <w:guid w:val="{488F057D-3DCF-4EBD-AE31-2B42F13A5C3F}"/>
      </w:docPartPr>
      <w:docPartBody>
        <w:p w:rsidR="00BE2BA6" w:rsidRDefault="00133A89" w:rsidP="00133A89">
          <w:pPr>
            <w:pStyle w:val="FC44F1D260DC402A92A9915A6C1709B0"/>
          </w:pPr>
          <w:r>
            <w:t>Choose an Item</w:t>
          </w:r>
        </w:p>
      </w:docPartBody>
    </w:docPart>
    <w:docPart>
      <w:docPartPr>
        <w:name w:val="92CF1216FF994ED38692BA5139D66916"/>
        <w:category>
          <w:name w:val="General"/>
          <w:gallery w:val="placeholder"/>
        </w:category>
        <w:types>
          <w:type w:val="bbPlcHdr"/>
        </w:types>
        <w:behaviors>
          <w:behavior w:val="content"/>
        </w:behaviors>
        <w:guid w:val="{5E9A0A04-9046-4D1C-AEBD-53DA5FADB595}"/>
      </w:docPartPr>
      <w:docPartBody>
        <w:p w:rsidR="00BE2BA6" w:rsidRDefault="00133A89" w:rsidP="00133A89">
          <w:pPr>
            <w:pStyle w:val="92CF1216FF994ED38692BA5139D66916"/>
          </w:pPr>
          <w:r>
            <w:t>Choose an Item</w:t>
          </w:r>
        </w:p>
      </w:docPartBody>
    </w:docPart>
    <w:docPart>
      <w:docPartPr>
        <w:name w:val="C3D9D3EE0BAE4971AEC80C5660E6D498"/>
        <w:category>
          <w:name w:val="General"/>
          <w:gallery w:val="placeholder"/>
        </w:category>
        <w:types>
          <w:type w:val="bbPlcHdr"/>
        </w:types>
        <w:behaviors>
          <w:behavior w:val="content"/>
        </w:behaviors>
        <w:guid w:val="{9DEA696C-A135-4260-8F29-1E28621DA6A2}"/>
      </w:docPartPr>
      <w:docPartBody>
        <w:p w:rsidR="00BE2BA6" w:rsidRDefault="00133A89" w:rsidP="00133A89">
          <w:pPr>
            <w:pStyle w:val="C3D9D3EE0BAE4971AEC80C5660E6D498"/>
          </w:pPr>
          <w:r>
            <w:t>Choose an Item</w:t>
          </w:r>
        </w:p>
      </w:docPartBody>
    </w:docPart>
    <w:docPart>
      <w:docPartPr>
        <w:name w:val="4377E605AED847FB8BB709CB277A54BB"/>
        <w:category>
          <w:name w:val="General"/>
          <w:gallery w:val="placeholder"/>
        </w:category>
        <w:types>
          <w:type w:val="bbPlcHdr"/>
        </w:types>
        <w:behaviors>
          <w:behavior w:val="content"/>
        </w:behaviors>
        <w:guid w:val="{95BA02E1-1863-40F2-8AC2-82C55BA95B92}"/>
      </w:docPartPr>
      <w:docPartBody>
        <w:p w:rsidR="00BE2BA6" w:rsidRDefault="00133A89" w:rsidP="00133A89">
          <w:pPr>
            <w:pStyle w:val="4377E605AED847FB8BB709CB277A54BB1"/>
          </w:pPr>
          <w:r>
            <w:t xml:space="preserve">Enter task name here, </w:t>
          </w:r>
          <w:r w:rsidRPr="004B157A">
            <w:rPr>
              <w:rStyle w:val="PlaceholderText"/>
            </w:rPr>
            <w:t>Click here to enter text.</w:t>
          </w:r>
        </w:p>
      </w:docPartBody>
    </w:docPart>
    <w:docPart>
      <w:docPartPr>
        <w:name w:val="1C7ACD0AABB14A5D880C254C3D238FB7"/>
        <w:category>
          <w:name w:val="General"/>
          <w:gallery w:val="placeholder"/>
        </w:category>
        <w:types>
          <w:type w:val="bbPlcHdr"/>
        </w:types>
        <w:behaviors>
          <w:behavior w:val="content"/>
        </w:behaviors>
        <w:guid w:val="{3343ADF5-321F-4B87-9AA9-6398F34FECDD}"/>
      </w:docPartPr>
      <w:docPartBody>
        <w:p w:rsidR="00654E6F" w:rsidRDefault="00F42136" w:rsidP="00F42136">
          <w:pPr>
            <w:pStyle w:val="1C7ACD0AABB14A5D880C254C3D238FB7"/>
          </w:pPr>
          <w:r>
            <w:t xml:space="preserve">Enter task name here, </w:t>
          </w:r>
          <w:r w:rsidRPr="004B157A">
            <w:rPr>
              <w:rStyle w:val="PlaceholderText"/>
            </w:rPr>
            <w:t>Click here to enter text.</w:t>
          </w:r>
        </w:p>
      </w:docPartBody>
    </w:docPart>
    <w:docPart>
      <w:docPartPr>
        <w:name w:val="56D3855AD911410DBC41B13E22059326"/>
        <w:category>
          <w:name w:val="General"/>
          <w:gallery w:val="placeholder"/>
        </w:category>
        <w:types>
          <w:type w:val="bbPlcHdr"/>
        </w:types>
        <w:behaviors>
          <w:behavior w:val="content"/>
        </w:behaviors>
        <w:guid w:val="{21B7B529-DC07-4814-B3AA-3B3765B2B34E}"/>
      </w:docPartPr>
      <w:docPartBody>
        <w:p w:rsidR="00654E6F" w:rsidRDefault="00F42136" w:rsidP="00F42136">
          <w:pPr>
            <w:pStyle w:val="56D3855AD911410DBC41B13E22059326"/>
          </w:pPr>
          <w:r>
            <w:t>Choose an Item</w:t>
          </w:r>
        </w:p>
      </w:docPartBody>
    </w:docPart>
    <w:docPart>
      <w:docPartPr>
        <w:name w:val="2D93B489D08744459F49A8421C21C23F"/>
        <w:category>
          <w:name w:val="General"/>
          <w:gallery w:val="placeholder"/>
        </w:category>
        <w:types>
          <w:type w:val="bbPlcHdr"/>
        </w:types>
        <w:behaviors>
          <w:behavior w:val="content"/>
        </w:behaviors>
        <w:guid w:val="{ECED77C0-0491-4870-BB38-999F8AD229FC}"/>
      </w:docPartPr>
      <w:docPartBody>
        <w:p w:rsidR="00654E6F" w:rsidRDefault="00F42136" w:rsidP="00F42136">
          <w:pPr>
            <w:pStyle w:val="2D93B489D08744459F49A8421C21C23F"/>
          </w:pPr>
          <w:r>
            <w:t xml:space="preserve">Enter task name here, </w:t>
          </w:r>
          <w:r w:rsidRPr="004B157A">
            <w:rPr>
              <w:rStyle w:val="PlaceholderText"/>
            </w:rPr>
            <w:t>Click here to enter text.</w:t>
          </w:r>
        </w:p>
      </w:docPartBody>
    </w:docPart>
    <w:docPart>
      <w:docPartPr>
        <w:name w:val="8FCA6F6365AA4FC7AE0A1B977EC3EDCD"/>
        <w:category>
          <w:name w:val="General"/>
          <w:gallery w:val="placeholder"/>
        </w:category>
        <w:types>
          <w:type w:val="bbPlcHdr"/>
        </w:types>
        <w:behaviors>
          <w:behavior w:val="content"/>
        </w:behaviors>
        <w:guid w:val="{30E1E2F2-9080-445C-9F31-58E879573571}"/>
      </w:docPartPr>
      <w:docPartBody>
        <w:p w:rsidR="00654E6F" w:rsidRDefault="00F42136" w:rsidP="00F42136">
          <w:pPr>
            <w:pStyle w:val="8FCA6F6365AA4FC7AE0A1B977EC3EDCD"/>
          </w:pPr>
          <w:r>
            <w:t>Choose an Item</w:t>
          </w:r>
        </w:p>
      </w:docPartBody>
    </w:docPart>
    <w:docPart>
      <w:docPartPr>
        <w:name w:val="6803C278FA924B6AB2DEFD458CA179AB"/>
        <w:category>
          <w:name w:val="General"/>
          <w:gallery w:val="placeholder"/>
        </w:category>
        <w:types>
          <w:type w:val="bbPlcHdr"/>
        </w:types>
        <w:behaviors>
          <w:behavior w:val="content"/>
        </w:behaviors>
        <w:guid w:val="{19A25D26-54FF-4D5C-BDD6-F0B708521748}"/>
      </w:docPartPr>
      <w:docPartBody>
        <w:p w:rsidR="00654E6F" w:rsidRDefault="00F42136" w:rsidP="00F42136">
          <w:pPr>
            <w:pStyle w:val="6803C278FA924B6AB2DEFD458CA179AB"/>
          </w:pPr>
          <w: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3A89"/>
    <w:rsid w:val="00133A89"/>
    <w:rsid w:val="002B5FA2"/>
    <w:rsid w:val="003E4E3E"/>
    <w:rsid w:val="00467BE3"/>
    <w:rsid w:val="00654E6F"/>
    <w:rsid w:val="00BE2BA6"/>
    <w:rsid w:val="00BE57D9"/>
    <w:rsid w:val="00DD4E93"/>
    <w:rsid w:val="00EE2799"/>
    <w:rsid w:val="00F42136"/>
    <w:rsid w:val="00F42BFB"/>
    <w:rsid w:val="00F45388"/>
    <w:rsid w:val="00FD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136"/>
    <w:rPr>
      <w:color w:val="808080"/>
    </w:rPr>
  </w:style>
  <w:style w:type="paragraph" w:customStyle="1" w:styleId="FC44F1D260DC402A92A9915A6C1709B0">
    <w:name w:val="FC44F1D260DC402A92A9915A6C1709B0"/>
    <w:rsid w:val="00133A89"/>
  </w:style>
  <w:style w:type="paragraph" w:customStyle="1" w:styleId="92CF1216FF994ED38692BA5139D66916">
    <w:name w:val="92CF1216FF994ED38692BA5139D66916"/>
    <w:rsid w:val="00133A89"/>
  </w:style>
  <w:style w:type="paragraph" w:customStyle="1" w:styleId="C3D9D3EE0BAE4971AEC80C5660E6D498">
    <w:name w:val="C3D9D3EE0BAE4971AEC80C5660E6D498"/>
    <w:rsid w:val="00133A89"/>
  </w:style>
  <w:style w:type="paragraph" w:customStyle="1" w:styleId="1C7ACD0AABB14A5D880C254C3D238FB7">
    <w:name w:val="1C7ACD0AABB14A5D880C254C3D238FB7"/>
    <w:rsid w:val="00F42136"/>
    <w:pPr>
      <w:spacing w:after="160" w:line="278" w:lineRule="auto"/>
    </w:pPr>
    <w:rPr>
      <w:kern w:val="2"/>
      <w:sz w:val="24"/>
      <w:szCs w:val="24"/>
      <w14:ligatures w14:val="standardContextual"/>
    </w:rPr>
  </w:style>
  <w:style w:type="paragraph" w:customStyle="1" w:styleId="56D3855AD911410DBC41B13E22059326">
    <w:name w:val="56D3855AD911410DBC41B13E22059326"/>
    <w:rsid w:val="00F42136"/>
    <w:pPr>
      <w:spacing w:after="160" w:line="278" w:lineRule="auto"/>
    </w:pPr>
    <w:rPr>
      <w:kern w:val="2"/>
      <w:sz w:val="24"/>
      <w:szCs w:val="24"/>
      <w14:ligatures w14:val="standardContextual"/>
    </w:rPr>
  </w:style>
  <w:style w:type="paragraph" w:customStyle="1" w:styleId="18727CF6CE7B4364B937320D32C1810F4">
    <w:name w:val="18727CF6CE7B4364B937320D32C1810F4"/>
    <w:rsid w:val="00133A89"/>
    <w:pPr>
      <w:framePr w:hSpace="187" w:wrap="around" w:vAnchor="page" w:hAnchor="page" w:xAlign="center" w:y="1441"/>
      <w:spacing w:after="0" w:line="240" w:lineRule="auto"/>
      <w:suppressOverlap/>
      <w:outlineLvl w:val="3"/>
    </w:pPr>
    <w:rPr>
      <w:rFonts w:ascii="Tahoma" w:eastAsia="Times New Roman" w:hAnsi="Tahoma" w:cs="Times New Roman"/>
      <w:caps/>
      <w:spacing w:val="4"/>
      <w:sz w:val="16"/>
      <w:szCs w:val="16"/>
    </w:rPr>
  </w:style>
  <w:style w:type="paragraph" w:customStyle="1" w:styleId="4377E605AED847FB8BB709CB277A54BB1">
    <w:name w:val="4377E605AED847FB8BB709CB277A54BB1"/>
    <w:rsid w:val="00133A89"/>
    <w:pPr>
      <w:spacing w:after="0" w:line="240" w:lineRule="auto"/>
      <w:outlineLvl w:val="1"/>
    </w:pPr>
    <w:rPr>
      <w:rFonts w:ascii="Tahoma" w:eastAsia="Times New Roman" w:hAnsi="Tahoma" w:cs="Times New Roman"/>
      <w:spacing w:val="4"/>
      <w:sz w:val="24"/>
      <w:szCs w:val="40"/>
    </w:rPr>
  </w:style>
  <w:style w:type="paragraph" w:customStyle="1" w:styleId="2D93B489D08744459F49A8421C21C23F">
    <w:name w:val="2D93B489D08744459F49A8421C21C23F"/>
    <w:rsid w:val="00F42136"/>
    <w:pPr>
      <w:spacing w:after="160" w:line="278" w:lineRule="auto"/>
    </w:pPr>
    <w:rPr>
      <w:kern w:val="2"/>
      <w:sz w:val="24"/>
      <w:szCs w:val="24"/>
      <w14:ligatures w14:val="standardContextual"/>
    </w:rPr>
  </w:style>
  <w:style w:type="paragraph" w:customStyle="1" w:styleId="8FCA6F6365AA4FC7AE0A1B977EC3EDCD">
    <w:name w:val="8FCA6F6365AA4FC7AE0A1B977EC3EDCD"/>
    <w:rsid w:val="00F42136"/>
    <w:pPr>
      <w:spacing w:after="160" w:line="278" w:lineRule="auto"/>
    </w:pPr>
    <w:rPr>
      <w:kern w:val="2"/>
      <w:sz w:val="24"/>
      <w:szCs w:val="24"/>
      <w14:ligatures w14:val="standardContextual"/>
    </w:rPr>
  </w:style>
  <w:style w:type="paragraph" w:customStyle="1" w:styleId="6803C278FA924B6AB2DEFD458CA179AB">
    <w:name w:val="6803C278FA924B6AB2DEFD458CA179AB"/>
    <w:rsid w:val="00F42136"/>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wibrahim</dc:creator>
  <cp:lastModifiedBy>Wolf, Valentin</cp:lastModifiedBy>
  <cp:revision>17</cp:revision>
  <cp:lastPrinted>2004-01-21T17:22:00Z</cp:lastPrinted>
  <dcterms:created xsi:type="dcterms:W3CDTF">2019-04-30T14:10:00Z</dcterms:created>
  <dcterms:modified xsi:type="dcterms:W3CDTF">2025-06-01T23:28:00Z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TC010184111033</vt:lpwstr>
  </property>
</Properties>
</file>